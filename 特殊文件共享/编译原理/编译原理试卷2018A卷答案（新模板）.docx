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sz w:val="24"/>
        </w:rPr>
        <w:pict>
          <v:group id="_x0000_s1342" o:spid="_x0000_s1342" o:spt="203" style="position:absolute;left:0pt;margin-left:-117pt;margin-top:14pt;height:589.15pt;width:99pt;z-index:251659264;mso-width-relative:page;mso-height-relative:page;" coordorigin="495,1698" coordsize="1980,11783">
            <o:lock v:ext="edit"/>
            <v:shape id="_x0000_s1053" o:spid="_x0000_s1053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341" o:spid="_x0000_s1341" o:spt="203" style="position:absolute;left:495;top:1698;height:7595;width:1980;" coordorigin="495,1698" coordsize="1980,7595">
              <o:lock v:ext="edit"/>
              <v:shape id="_x0000_s1069" o:spid="_x0000_s1069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063" o:spid="_x0000_s1063" o:spt="203" style="position:absolute;left:495;top:3561;height:1404;width:1440;" coordorigin="675,1953" coordsize="1440,1404">
                <o:lock v:ext="edit"/>
                <v:group id="_x0000_s1042" o:spid="_x0000_s1042" o:spt="203" style="position:absolute;left:675;top:1953;height:1404;width:1440;" coordorigin="675,1953" coordsize="1440,1404">
                  <o:lock v:ext="edit"/>
                  <v:shape id="_x0000_s1028" o:spid="_x0000_s1028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1" o:spid="_x0000_s1041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6" o:spid="_x0000_s105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62" o:spid="_x0000_s1062" o:spt="203" style="position:absolute;left:495;top:7202;height:1404;width:1440;" coordorigin="675,5385" coordsize="1440,1404">
                <o:lock v:ext="edit"/>
                <v:group id="_x0000_s1046" o:spid="_x0000_s1046" o:spt="203" style="position:absolute;left:675;top:5385;height:1404;width:1440;" coordorigin="675,1953" coordsize="1440,1404">
                  <o:lock v:ext="edit"/>
                  <v:shape id="_x0000_s1047" o:spid="_x0000_s104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048" o:spid="_x0000_s104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057" o:spid="_x0000_s1057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043" o:spid="_x0000_s1043" o:spt="203" style="position:absolute;left:495;top:5415;height:1404;width:1440;" coordorigin="675,1953" coordsize="1440,1404">
                <o:lock v:ext="edit"/>
                <v:shape id="_x0000_s1044" o:spid="_x0000_s1044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5" o:spid="_x0000_s1045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340" o:spid="_x0000_s1340" o:spt="203" style="position:absolute;left:500;top:1698;height:1404;width:1440;" coordorigin="500,1698" coordsize="1440,1404">
                <o:lock v:ext="edit"/>
                <v:group id="_x0000_s1329" o:spid="_x0000_s1329" o:spt="203" style="position:absolute;left:500;top:1698;height:1404;width:1440;" coordorigin="495,3545" coordsize="1440,1404">
                  <o:lock v:ext="edit"/>
                  <v:shape id="_x0000_s1326" o:spid="_x0000_s1326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327" o:spid="_x0000_s1327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339" o:spid="_x0000_s133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 w:val="20"/>
        </w:rPr>
        <w:pict>
          <v:line id="_x0000_s1072" o:spid="_x0000_s1072" o:spt="20" style="position:absolute;left:0pt;margin-left:-18pt;margin-top:-4.05pt;height:140.4pt;width:0pt;z-index:25165721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4" o:spid="_x0000_s1294" o:spt="20" style="position:absolute;left:0pt;margin-left:-18pt;margin-top:3.75pt;height:592.8pt;width:0pt;z-index:25165619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3" o:spid="_x0000_s1293" o:spt="20" style="position:absolute;left:0pt;margin-left:-18pt;margin-top:0pt;height:132.6pt;width:0pt;z-index:25165516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2" o:spid="_x0000_s1292" o:spt="20" style="position:absolute;left:0pt;flip:y;margin-left:-18pt;margin-top:-7.8pt;height:592.8pt;width:0pt;z-index:25165414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1" o:spid="_x0000_s1291" o:spt="20" style="position:absolute;left:0pt;margin-left:-18pt;margin-top:-7.8pt;height:592.8pt;width:0pt;z-index:25165312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90" o:spid="_x0000_s1290" o:spt="20" style="position:absolute;left:0pt;flip:y;margin-left:-18pt;margin-top:-7.8pt;height:15.6pt;width:0pt;z-index:25165209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20"/>
        </w:rPr>
        <w:pict>
          <v:line id="_x0000_s1289" o:spid="_x0000_s1289" o:spt="20" style="position:absolute;left:0pt;margin-left:-18pt;margin-top:7.8pt;height:577.2pt;width:0pt;z-index:25165107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 w:val="30"/>
          <w:szCs w:val="30"/>
        </w:rPr>
        <w:pict>
          <v:shape id="_x0000_s1092" o:spid="_x0000_s1092" o:spt="202" type="#_x0000_t202" style="position:absolute;left:0pt;margin-left:211.5pt;margin-top:30.45pt;height:23.4pt;width:105.75pt;z-index: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165pt;margin-top:2.25pt;height:23.4pt;width:24pt;z-index: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6"/>
        </w:rPr>
        <w:t>东 北 大 学 秦 皇 岛 分 校</w:t>
      </w:r>
    </w:p>
    <w:p>
      <w:pPr>
        <w:ind w:firstLine="331" w:firstLineChars="300"/>
        <w:jc w:val="center"/>
        <w:rPr>
          <w:b/>
          <w:bCs/>
          <w:sz w:val="11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编译原理    </w:t>
      </w:r>
      <w:r>
        <w:rPr>
          <w:rFonts w:hint="eastAsia"/>
          <w:sz w:val="24"/>
        </w:rPr>
        <w:t xml:space="preserve"> 试卷：</w:t>
      </w:r>
      <w:r>
        <w:rPr>
          <w:rFonts w:hint="eastAsia"/>
          <w:sz w:val="24"/>
          <w:u w:val="single"/>
        </w:rPr>
        <w:t xml:space="preserve"> (A 答案)</w:t>
      </w:r>
      <w:r>
        <w:rPr>
          <w:rFonts w:hint="eastAsia"/>
          <w:sz w:val="24"/>
        </w:rPr>
        <w:t xml:space="preserve">   考试形式：</w:t>
      </w:r>
      <w:r>
        <w:rPr>
          <w:rFonts w:hint="eastAsia"/>
          <w:sz w:val="24"/>
          <w:u w:val="single"/>
        </w:rPr>
        <w:t xml:space="preserve">  闭卷    </w:t>
      </w:r>
    </w:p>
    <w:p>
      <w:pPr>
        <w:rPr>
          <w:sz w:val="10"/>
          <w:u w:val="single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考试对象：</w:t>
      </w:r>
      <w:r>
        <w:rPr>
          <w:rFonts w:hint="eastAsia"/>
          <w:szCs w:val="21"/>
          <w:u w:val="single"/>
        </w:rPr>
        <w:t>计算机科学与技术2016级</w:t>
      </w:r>
      <w:r>
        <w:rPr>
          <w:rFonts w:hint="eastAsia"/>
          <w:sz w:val="24"/>
        </w:rPr>
        <w:t>考试日期：</w:t>
      </w:r>
      <w:r>
        <w:rPr>
          <w:rFonts w:hint="eastAsia"/>
          <w:sz w:val="24"/>
          <w:u w:val="single"/>
        </w:rPr>
        <w:t>2018年12月11日</w:t>
      </w:r>
      <w:r>
        <w:rPr>
          <w:rFonts w:hint="eastAsia"/>
          <w:sz w:val="24"/>
        </w:rPr>
        <w:t>试卷:共</w:t>
      </w:r>
      <w:r>
        <w:rPr>
          <w:rFonts w:hint="eastAsia"/>
          <w:sz w:val="24"/>
          <w:u w:val="single"/>
        </w:rPr>
        <w:t>5</w:t>
      </w:r>
      <w:r>
        <w:rPr>
          <w:rFonts w:hint="eastAsia"/>
          <w:sz w:val="24"/>
        </w:rPr>
        <w:t>页</w:t>
      </w:r>
    </w:p>
    <w:p>
      <w:pPr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8"/>
        <w:tblW w:w="7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188"/>
        <w:gridCol w:w="1185"/>
        <w:gridCol w:w="118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116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8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一、填空题（每空1分，共10分）</w:t>
            </w:r>
          </w:p>
        </w:tc>
      </w:tr>
    </w:tbl>
    <w:p>
      <w:pPr>
        <w:spacing w:line="360" w:lineRule="auto"/>
        <w:rPr>
          <w:rFonts w:cs="宋体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语法分析程序的输入是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单词串</w:t>
      </w:r>
      <w:r>
        <w:rPr>
          <w:sz w:val="24"/>
          <w:u w:val="single"/>
        </w:rPr>
        <w:t xml:space="preserve">     </w:t>
      </w:r>
      <w:r>
        <w:rPr>
          <w:rFonts w:hint="eastAsia" w:cs="宋体"/>
          <w:sz w:val="24"/>
        </w:rPr>
        <w:t>，输出是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语法树</w:t>
      </w:r>
      <w:r>
        <w:rPr>
          <w:sz w:val="24"/>
          <w:u w:val="single"/>
        </w:rPr>
        <w:t xml:space="preserve">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你学过的语法分析算法中哪些需要消除左递归</w:t>
      </w:r>
      <w:r>
        <w:rPr>
          <w:sz w:val="24"/>
          <w:u w:val="single"/>
        </w:rPr>
        <w:t xml:space="preserve">  LL</w:t>
      </w:r>
      <w:r>
        <w:rPr>
          <w:rFonts w:hint="eastAsia"/>
          <w:sz w:val="24"/>
          <w:u w:val="single"/>
        </w:rPr>
        <w:t>（</w:t>
      </w:r>
      <w:r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）、递归下降法</w:t>
      </w:r>
      <w:r>
        <w:rPr>
          <w:rFonts w:hint="eastAsia" w:cs="宋体"/>
          <w:sz w:val="24"/>
        </w:rPr>
        <w:t>，哪些规约的是句柄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简单优先和</w:t>
      </w:r>
      <w:r>
        <w:rPr>
          <w:sz w:val="24"/>
          <w:u w:val="single"/>
        </w:rPr>
        <w:t xml:space="preserve">LR </w:t>
      </w:r>
      <w:r>
        <w:rPr>
          <w:rFonts w:hint="eastAsia" w:cs="宋体"/>
          <w:sz w:val="24"/>
        </w:rPr>
        <w:t>，哪些规约的是最左素短语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  <w:u w:val="single"/>
        </w:rPr>
        <w:t>算符优先算法</w:t>
      </w:r>
      <w:r>
        <w:rPr>
          <w:sz w:val="24"/>
          <w:u w:val="single"/>
        </w:rPr>
        <w:t xml:space="preserve">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文法G</w:t>
      </w:r>
      <w:r>
        <w:rPr>
          <w:sz w:val="24"/>
        </w:rPr>
        <w:t>[E]</w:t>
      </w:r>
      <w:r>
        <w:rPr>
          <w:rFonts w:hint="eastAsia" w:cs="宋体"/>
          <w:sz w:val="24"/>
        </w:rPr>
        <w:t>为</w:t>
      </w:r>
      <w:r>
        <w:rPr>
          <w:sz w:val="24"/>
        </w:rPr>
        <w:t>E</w:t>
      </w:r>
      <w:r>
        <w:rPr>
          <w:rFonts w:hint="eastAsia" w:cs="宋体"/>
          <w:sz w:val="24"/>
        </w:rPr>
        <w:t>→</w:t>
      </w:r>
      <w:r>
        <w:rPr>
          <w:sz w:val="24"/>
        </w:rPr>
        <w:t>AB|bC</w:t>
      </w:r>
      <w:r>
        <w:rPr>
          <w:rFonts w:hint="eastAsia" w:cs="宋体"/>
          <w:sz w:val="24"/>
        </w:rPr>
        <w:t>，</w:t>
      </w:r>
      <w:r>
        <w:rPr>
          <w:sz w:val="24"/>
        </w:rPr>
        <w:t>A</w:t>
      </w:r>
      <w:r>
        <w:rPr>
          <w:rFonts w:hint="eastAsia" w:cs="宋体"/>
          <w:sz w:val="24"/>
        </w:rPr>
        <w:t>→ε</w:t>
      </w:r>
      <w:r>
        <w:rPr>
          <w:sz w:val="24"/>
        </w:rPr>
        <w:t>|b</w:t>
      </w:r>
      <w:r>
        <w:rPr>
          <w:rFonts w:hint="eastAsia" w:cs="宋体"/>
          <w:sz w:val="24"/>
        </w:rPr>
        <w:t>，</w:t>
      </w:r>
      <w:r>
        <w:rPr>
          <w:sz w:val="24"/>
        </w:rPr>
        <w:t>B</w:t>
      </w:r>
      <w:r>
        <w:rPr>
          <w:rFonts w:hint="eastAsia" w:cs="宋体"/>
          <w:sz w:val="24"/>
        </w:rPr>
        <w:t>→ε</w:t>
      </w:r>
      <w:r>
        <w:rPr>
          <w:sz w:val="24"/>
        </w:rPr>
        <w:t>|aD</w:t>
      </w:r>
      <w:r>
        <w:rPr>
          <w:rFonts w:hint="eastAsia" w:cs="宋体"/>
          <w:sz w:val="24"/>
        </w:rPr>
        <w:t>，</w:t>
      </w:r>
      <w:r>
        <w:rPr>
          <w:sz w:val="24"/>
        </w:rPr>
        <w:t>C</w:t>
      </w:r>
      <w:r>
        <w:rPr>
          <w:rFonts w:hint="eastAsia" w:cs="宋体"/>
          <w:sz w:val="24"/>
        </w:rPr>
        <w:t>→</w:t>
      </w:r>
      <w:r>
        <w:rPr>
          <w:sz w:val="24"/>
        </w:rPr>
        <w:t>AD|b</w:t>
      </w:r>
      <w:r>
        <w:rPr>
          <w:rFonts w:hint="eastAsia" w:cs="宋体"/>
          <w:sz w:val="24"/>
        </w:rPr>
        <w:t>，</w:t>
      </w:r>
      <w:r>
        <w:rPr>
          <w:sz w:val="24"/>
        </w:rPr>
        <w:t>D</w:t>
      </w:r>
      <w:r>
        <w:rPr>
          <w:rFonts w:hint="eastAsia" w:cs="宋体"/>
          <w:sz w:val="24"/>
        </w:rPr>
        <w:t>→</w:t>
      </w:r>
      <w:r>
        <w:rPr>
          <w:sz w:val="24"/>
        </w:rPr>
        <w:t>aE|c</w:t>
      </w:r>
      <w:r>
        <w:rPr>
          <w:rFonts w:hint="eastAsia" w:cs="宋体"/>
          <w:sz w:val="24"/>
        </w:rPr>
        <w:t>，</w:t>
      </w:r>
      <w:r>
        <w:rPr>
          <w:sz w:val="24"/>
        </w:rPr>
        <w:t>FOLLOW(A)</w:t>
      </w:r>
      <w:r>
        <w:rPr>
          <w:rFonts w:hint="eastAsia" w:cs="宋体"/>
          <w:sz w:val="24"/>
        </w:rPr>
        <w:t>为</w:t>
      </w:r>
      <w:r>
        <w:rPr>
          <w:sz w:val="24"/>
        </w:rPr>
        <w:t xml:space="preserve">  </w:t>
      </w:r>
      <w:r>
        <w:rPr>
          <w:rFonts w:hint="eastAsia" w:cs="宋体"/>
          <w:sz w:val="24"/>
        </w:rPr>
        <w:t>：</w:t>
      </w:r>
      <w:r>
        <w:rPr>
          <w:sz w:val="24"/>
          <w:u w:val="single"/>
        </w:rPr>
        <w:t xml:space="preserve">    {a,c,#}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表达式</w:t>
      </w:r>
      <w:r>
        <w:rPr>
          <w:sz w:val="24"/>
        </w:rPr>
        <w:t>a:=b*c+b*d</w:t>
      </w:r>
      <w:r>
        <w:rPr>
          <w:rFonts w:hint="eastAsia" w:cs="宋体"/>
          <w:sz w:val="24"/>
        </w:rPr>
        <w:t>的逆波兰表示为：</w:t>
      </w:r>
      <w:r>
        <w:rPr>
          <w:sz w:val="24"/>
          <w:u w:val="single"/>
        </w:rPr>
        <w:t xml:space="preserve">  abc*bd*+:=  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rFonts w:cs="宋体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 xml:space="preserve">. </w:t>
      </w:r>
      <w:r>
        <w:rPr>
          <w:rFonts w:hint="eastAsia" w:cs="宋体"/>
          <w:sz w:val="24"/>
        </w:rPr>
        <w:t>编译程序分为</w:t>
      </w:r>
      <w:r>
        <w:rPr>
          <w:sz w:val="24"/>
        </w:rPr>
        <w:t>6</w:t>
      </w:r>
      <w:r>
        <w:rPr>
          <w:rFonts w:hint="eastAsia" w:cs="宋体"/>
          <w:sz w:val="24"/>
        </w:rPr>
        <w:t>个阶段：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词法分析、语法分析、中间代码生成、中间代码优化、目标代码生成、目标代码优化</w:t>
      </w:r>
      <w:r>
        <w:rPr>
          <w:sz w:val="24"/>
          <w:u w:val="single"/>
        </w:rPr>
        <w:t xml:space="preserve">        </w:t>
      </w:r>
      <w:r>
        <w:rPr>
          <w:rFonts w:hint="eastAsia" w:cs="宋体"/>
          <w:sz w:val="24"/>
        </w:rPr>
        <w:t>。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sz w:val="24"/>
        </w:rPr>
        <w:t>Chomsky</w:t>
      </w:r>
      <w:r>
        <w:rPr>
          <w:rFonts w:hint="eastAsia"/>
          <w:sz w:val="24"/>
        </w:rPr>
        <w:t>把文法分为四种类型，单词用</w:t>
      </w:r>
      <w:r>
        <w:rPr>
          <w:sz w:val="24"/>
          <w:u w:val="single"/>
        </w:rPr>
        <w:t xml:space="preserve"> 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型文法描述，语法成分用</w:t>
      </w:r>
      <w:r>
        <w:rPr>
          <w:sz w:val="24"/>
          <w:u w:val="single"/>
        </w:rPr>
        <w:t xml:space="preserve"> 2 </w:t>
      </w:r>
      <w:r>
        <w:rPr>
          <w:rFonts w:hint="eastAsia"/>
          <w:sz w:val="24"/>
        </w:rPr>
        <w:t>型</w:t>
      </w:r>
    </w:p>
    <w:p>
      <w:pPr>
        <w:spacing w:line="360" w:lineRule="auto"/>
        <w:ind w:left="360" w:hanging="360" w:hangingChars="150"/>
        <w:rPr>
          <w:sz w:val="24"/>
        </w:rPr>
      </w:pPr>
      <w:r>
        <w:rPr>
          <w:rFonts w:hint="eastAsia"/>
          <w:sz w:val="24"/>
        </w:rPr>
        <w:t>文法描述。</w:t>
      </w:r>
    </w:p>
    <w:p>
      <w:pPr>
        <w:spacing w:line="360" w:lineRule="auto"/>
        <w:ind w:left="360" w:hanging="360" w:hangingChars="150"/>
        <w:rPr>
          <w:sz w:val="24"/>
        </w:rPr>
      </w:pPr>
    </w:p>
    <w:tbl>
      <w:tblPr>
        <w:tblStyle w:val="8"/>
        <w:tblpPr w:leftFromText="180" w:rightFromText="180" w:vertAnchor="text" w:horzAnchor="page" w:tblpX="2944" w:tblpY="66"/>
        <w:tblW w:w="7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二、简答题（</w:t>
            </w:r>
            <w:r>
              <w:rPr>
                <w:rFonts w:hint="eastAsia" w:cs="宋体"/>
                <w:b/>
                <w:sz w:val="24"/>
              </w:rPr>
              <w:t>每小题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 w:cs="宋体"/>
                <w:b/>
                <w:sz w:val="24"/>
              </w:rPr>
              <w:t>分，共3</w:t>
            </w:r>
            <w:r>
              <w:rPr>
                <w:b/>
                <w:sz w:val="24"/>
              </w:rPr>
              <w:t>0</w:t>
            </w:r>
            <w:r>
              <w:rPr>
                <w:rFonts w:hint="eastAsia" w:cs="宋体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1.目标代码生成的主要环节是什么？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答：指令选择、寄存器分配、指令调度。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2. 高级语言程序员负责管理在内存和磁盘之间的数据交换，操作系统负责管理cache和内存之间的数据交换，编译程序负责管理什么硬件资源与内存之间的数据交换？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答：寄存器。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 xml:space="preserve">3. </w:t>
      </w:r>
      <w:r>
        <w:rPr>
          <w:rFonts w:hint="eastAsia"/>
          <w:sz w:val="24"/>
        </w:rPr>
        <w:t>程序运行时动态内存分配方式有哪些</w:t>
      </w:r>
      <w:r>
        <w:rPr>
          <w:rFonts w:hint="eastAsia" w:cs="宋体"/>
          <w:sz w:val="24"/>
        </w:rPr>
        <w:t>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答：栈式和堆式。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4. PL/0语言运行时动态内存分配采用栈式存储，活动记录包括什么内容？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答：静态连、动态连和返回地址。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 w:cs="宋体"/>
          <w:sz w:val="24"/>
        </w:rPr>
        <w:t>将语句</w:t>
      </w:r>
      <w:r>
        <w:rPr>
          <w:sz w:val="24"/>
        </w:rPr>
        <w:t xml:space="preserve">for </w:t>
      </w:r>
      <w:r>
        <w:rPr>
          <w:rFonts w:hint="eastAsia"/>
          <w:sz w:val="24"/>
        </w:rPr>
        <w:t>k</w:t>
      </w:r>
      <w:r>
        <w:rPr>
          <w:sz w:val="24"/>
        </w:rPr>
        <w:t>=1 to a</w:t>
      </w:r>
      <w:r>
        <w:rPr>
          <w:rFonts w:hint="eastAsia"/>
          <w:sz w:val="24"/>
        </w:rPr>
        <w:t>-</w:t>
      </w:r>
      <w:r>
        <w:rPr>
          <w:sz w:val="24"/>
        </w:rPr>
        <w:t xml:space="preserve">b do  </w:t>
      </w:r>
      <w:r>
        <w:rPr>
          <w:rFonts w:hint="eastAsia"/>
          <w:sz w:val="24"/>
        </w:rPr>
        <w:t>y</w:t>
      </w:r>
      <w:r>
        <w:rPr>
          <w:sz w:val="24"/>
        </w:rPr>
        <w:t>=</w:t>
      </w:r>
      <w:r>
        <w:rPr>
          <w:rFonts w:hint="eastAsia"/>
          <w:sz w:val="24"/>
        </w:rPr>
        <w:t>y+k</w:t>
      </w:r>
      <w:r>
        <w:rPr>
          <w:sz w:val="24"/>
        </w:rPr>
        <w:t>;</w:t>
      </w:r>
      <w:r>
        <w:rPr>
          <w:rFonts w:hint="eastAsia" w:cs="宋体"/>
          <w:sz w:val="24"/>
        </w:rPr>
        <w:t>翻译为四元式</w:t>
      </w:r>
    </w:p>
    <w:p>
      <w:pPr>
        <w:spacing w:line="360" w:lineRule="auto"/>
        <w:rPr>
          <w:sz w:val="24"/>
        </w:rPr>
      </w:pPr>
      <w:r>
        <w:rPr>
          <w:rFonts w:hint="eastAsia" w:cs="宋体"/>
          <w:sz w:val="24"/>
        </w:rPr>
        <w:t>答：</w:t>
      </w:r>
    </w:p>
    <w:tbl>
      <w:tblPr>
        <w:tblStyle w:val="8"/>
        <w:tblW w:w="7200" w:type="dxa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5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(1)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(2)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(3)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(4)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(5)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(6)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(7)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(8) </w:t>
            </w:r>
          </w:p>
          <w:p>
            <w:pPr>
              <w:spacing w:line="360" w:lineRule="auto"/>
              <w:ind w:firstLine="1080" w:firstLineChars="450"/>
              <w:rPr>
                <w:sz w:val="24"/>
              </w:rPr>
            </w:pPr>
            <w:r>
              <w:rPr>
                <w:sz w:val="24"/>
              </w:rPr>
              <w:t xml:space="preserve">(9)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a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b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(j&gt;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 xml:space="preserve">9)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1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(=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3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 xml:space="preserve">)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(j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>_</w:t>
            </w:r>
            <w:r>
              <w:rPr>
                <w:rFonts w:hint="eastAsia" w:cs="宋体"/>
                <w:sz w:val="24"/>
              </w:rPr>
              <w:t>，</w:t>
            </w:r>
            <w:r>
              <w:rPr>
                <w:sz w:val="24"/>
              </w:rPr>
              <w:t xml:space="preserve">3) 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6. 编译器分成前、中和后端三部分，目标代码生成属于哪一端？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答：后端。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7.  什么是二义性文法？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答：如果存在一个句子具有两个不同的语法树，称该文法是二义的。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8. 编译程序和解释程序之间有什么不同？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答：编译程序生成目标代码后再执行，解释程序边翻译边执行。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ascii="黑体" w:eastAsia="黑体"/>
          <w:sz w:val="24"/>
        </w:rPr>
        <w:pict>
          <v:group id="_x0000_s1425" o:spid="_x0000_s1425" o:spt="203" style="position:absolute;left:0pt;margin-left:-115.75pt;margin-top:3.25pt;height:589.15pt;width:99pt;z-index:251664384;mso-width-relative:page;mso-height-relative:page;" coordorigin="495,1698" coordsize="1980,11783">
            <o:lock v:ext="edit"/>
            <v:shape id="_x0000_s1426" o:spid="_x0000_s1426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427" o:spid="_x0000_s1427" o:spt="203" style="position:absolute;left:495;top:1698;height:7595;width:1980;" coordorigin="495,1698" coordsize="1980,7595">
              <o:lock v:ext="edit"/>
              <v:shape id="_x0000_s1428" o:spid="_x0000_s1428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429" o:spid="_x0000_s1429" o:spt="203" style="position:absolute;left:495;top:3561;height:1404;width:1440;" coordorigin="675,1953" coordsize="1440,1404">
                <o:lock v:ext="edit"/>
                <v:group id="_x0000_s1430" o:spid="_x0000_s1430" o:spt="203" style="position:absolute;left:675;top:1953;height:1404;width:1440;" coordorigin="675,1953" coordsize="1440,1404">
                  <o:lock v:ext="edit"/>
                  <v:shape id="_x0000_s1431" o:spid="_x0000_s1431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32" o:spid="_x0000_s1432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33" o:spid="_x0000_s1433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34" o:spid="_x0000_s1434" o:spt="203" style="position:absolute;left:495;top:7202;height:1404;width:1440;" coordorigin="675,5385" coordsize="1440,1404">
                <o:lock v:ext="edit"/>
                <v:group id="_x0000_s1435" o:spid="_x0000_s1435" o:spt="203" style="position:absolute;left:675;top:5385;height:1404;width:1440;" coordorigin="675,1953" coordsize="1440,1404">
                  <o:lock v:ext="edit"/>
                  <v:shape id="_x0000_s1436" o:spid="_x0000_s1436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37" o:spid="_x0000_s1437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38" o:spid="_x0000_s1438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39" o:spid="_x0000_s1439" o:spt="203" style="position:absolute;left:495;top:5415;height:1404;width:1440;" coordorigin="675,1953" coordsize="1440,1404">
                <o:lock v:ext="edit"/>
                <v:shape id="_x0000_s1440" o:spid="_x0000_s1440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41" o:spid="_x0000_s1441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442" o:spid="_x0000_s1442" o:spt="203" style="position:absolute;left:500;top:1698;height:1404;width:1440;" coordorigin="500,1698" coordsize="1440,1404">
                <o:lock v:ext="edit"/>
                <v:group id="_x0000_s1443" o:spid="_x0000_s1443" o:spt="203" style="position:absolute;left:500;top:1698;height:1404;width:1440;" coordorigin="495,3545" coordsize="1440,1404">
                  <o:lock v:ext="edit"/>
                  <v:shape id="_x0000_s1444" o:spid="_x0000_s1444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45" o:spid="_x0000_s1445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46" o:spid="_x0000_s1446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ascii="黑体" w:eastAsia="黑体"/>
          <w:sz w:val="24"/>
        </w:rPr>
        <w:pict>
          <v:line id="_x0000_s1424" o:spid="_x0000_s1424" o:spt="20" style="position:absolute;left:0pt;margin-left:-16.75pt;margin-top:3.25pt;height:592.8pt;width:0pt;z-index:251663360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/>
          <w:sz w:val="24"/>
        </w:rPr>
        <w:t>9. 文法 G[S] ＝({A,B,S},{a,b,c},P,S) 其中 P  为：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S→Aa|cB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A→ab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rPr>
          <w:sz w:val="24"/>
        </w:rPr>
      </w:pPr>
      <w:r>
        <w:rPr>
          <w:rFonts w:hint="eastAsia"/>
          <w:sz w:val="24"/>
        </w:rPr>
        <w:t>B→bc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写出 L(G[S]) 的全部元素。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480" w:firstLineChars="200"/>
        <w:rPr>
          <w:rFonts w:cs="宋体"/>
          <w:sz w:val="24"/>
        </w:rPr>
      </w:pPr>
      <w:r>
        <w:rPr>
          <w:rFonts w:hint="eastAsia"/>
          <w:sz w:val="24"/>
        </w:rPr>
        <w:t>答：{aba,cbc}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10. </w:t>
      </w:r>
      <w:r>
        <w:rPr>
          <w:rFonts w:ascii="宋体" w:hAnsi="宋体"/>
          <w:sz w:val="24"/>
        </w:rPr>
        <w:t>设文法G（S）：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S→</w:t>
      </w:r>
      <w:r>
        <w:rPr>
          <w:rFonts w:hint="eastAsia" w:ascii="宋体" w:hAnsi="宋体"/>
          <w:sz w:val="24"/>
        </w:rPr>
        <w:t>T | S+T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</w:rPr>
        <w:t>U |T*</w:t>
      </w:r>
      <w:r>
        <w:rPr>
          <w:rFonts w:ascii="宋体" w:hAnsi="宋体"/>
          <w:sz w:val="24"/>
        </w:rPr>
        <w:t>U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U→</w:t>
      </w:r>
      <w:r>
        <w:rPr>
          <w:rFonts w:hint="eastAsia" w:ascii="宋体" w:hAnsi="宋体"/>
          <w:sz w:val="24"/>
        </w:rPr>
        <w:t>i |-U</w:t>
      </w:r>
    </w:p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请填全如下的算符优先关系表：</w:t>
      </w:r>
    </w:p>
    <w:tbl>
      <w:tblPr>
        <w:tblStyle w:val="8"/>
        <w:tblW w:w="5092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32"/>
        <w:gridCol w:w="992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i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+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∧</w:t>
            </w:r>
            <w:r>
              <w:rPr>
                <w:rFonts w:hint="eastAsia" w:ascii="宋体" w:hAnsi="宋体"/>
                <w:sz w:val="24"/>
              </w:rPr>
              <w:t>*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i</w:t>
            </w:r>
          </w:p>
        </w:tc>
        <w:tc>
          <w:tcPr>
            <w:tcW w:w="1032" w:type="dxa"/>
          </w:tcPr>
          <w:p>
            <w:pPr>
              <w:spacing w:line="280" w:lineRule="exact"/>
              <w:ind w:firstLine="600" w:firstLineChars="250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+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*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-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&lt;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3120"/>
        </w:tabs>
        <w:spacing w:line="360" w:lineRule="auto"/>
        <w:ind w:firstLine="360" w:firstLineChars="150"/>
        <w:rPr>
          <w:rFonts w:cs="宋体"/>
          <w:sz w:val="24"/>
        </w:rPr>
      </w:pPr>
      <w:r>
        <w:rPr>
          <w:rFonts w:hint="eastAsia" w:cs="宋体"/>
          <w:sz w:val="24"/>
        </w:rPr>
        <w:t>答案：</w:t>
      </w:r>
    </w:p>
    <w:tbl>
      <w:tblPr>
        <w:tblStyle w:val="8"/>
        <w:tblW w:w="5092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32"/>
        <w:gridCol w:w="992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i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</w:t>
            </w: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i</w:t>
            </w:r>
          </w:p>
        </w:tc>
        <w:tc>
          <w:tcPr>
            <w:tcW w:w="1032" w:type="dxa"/>
          </w:tcPr>
          <w:p>
            <w:pPr>
              <w:spacing w:line="280" w:lineRule="exact"/>
              <w:ind w:firstLine="525" w:firstLineChars="250"/>
              <w:rPr>
                <w:rFonts w:ascii="宋体" w:hAnsi="宋体"/>
              </w:rPr>
            </w:pP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-</w:t>
            </w:r>
          </w:p>
        </w:tc>
        <w:tc>
          <w:tcPr>
            <w:tcW w:w="103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&lt;</w:t>
            </w:r>
          </w:p>
        </w:tc>
        <w:tc>
          <w:tcPr>
            <w:tcW w:w="992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276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&gt;</w:t>
            </w: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&lt;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8"/>
        <w:tblpPr w:leftFromText="180" w:rightFromText="180" w:vertAnchor="text" w:horzAnchor="page" w:tblpX="11308" w:tblpY="108"/>
        <w:tblW w:w="7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三、综合题（60分）</w:t>
            </w:r>
          </w:p>
        </w:tc>
      </w:tr>
    </w:tbl>
    <w:p>
      <w:pPr>
        <w:jc w:val="center"/>
        <w:rPr>
          <w:rFonts w:ascii="宋体" w:hAnsi="宋体"/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tabs>
          <w:tab w:val="left" w:pos="420"/>
          <w:tab w:val="left" w:pos="1575"/>
        </w:tabs>
        <w:spacing w:line="360" w:lineRule="auto"/>
        <w:rPr>
          <w:rFonts w:cs="宋体"/>
          <w:sz w:val="24"/>
        </w:rPr>
      </w:pPr>
      <w:r>
        <w:rPr>
          <w:rFonts w:hint="eastAsia"/>
          <w:sz w:val="24"/>
        </w:rPr>
        <w:t>1．</w:t>
      </w:r>
      <w:r>
        <w:rPr>
          <w:rFonts w:hint="eastAsia" w:cs="宋体"/>
          <w:sz w:val="24"/>
        </w:rPr>
        <w:t>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分）正规式</w:t>
      </w:r>
      <w:r>
        <w:rPr>
          <w:rFonts w:hint="eastAsia"/>
          <w:sz w:val="24"/>
        </w:rPr>
        <w:t>x</w:t>
      </w:r>
      <w:r>
        <w:rPr>
          <w:rFonts w:hint="eastAsia" w:cs="宋体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 w:cs="宋体"/>
          <w:sz w:val="24"/>
        </w:rPr>
        <w:t>︱</w:t>
      </w:r>
      <w:r>
        <w:rPr>
          <w:rFonts w:hint="eastAsia"/>
          <w:sz w:val="24"/>
        </w:rPr>
        <w:t>y</w:t>
      </w:r>
      <w:r>
        <w:rPr>
          <w:rFonts w:hint="eastAsia" w:cs="宋体"/>
          <w:sz w:val="24"/>
        </w:rPr>
        <w:t>）</w:t>
      </w:r>
      <w:r>
        <w:rPr>
          <w:sz w:val="24"/>
        </w:rPr>
        <w:t>*</w:t>
      </w:r>
      <w:r>
        <w:rPr>
          <w:rFonts w:hint="eastAsia"/>
          <w:sz w:val="24"/>
        </w:rPr>
        <w:t>xyx生成的</w:t>
      </w:r>
      <w:r>
        <w:rPr>
          <w:rFonts w:hint="eastAsia" w:cs="宋体"/>
          <w:sz w:val="24"/>
        </w:rPr>
        <w:t>非确定有穷自动机如下：</w:t>
      </w:r>
      <w:r>
        <w:rPr>
          <w:rFonts w:cs="宋体"/>
          <w:sz w:val="24"/>
        </w:rPr>
        <w:t xml:space="preserve"> 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Cs w:val="21"/>
        </w:rPr>
        <w:pict>
          <v:group id="_x0000_s1503" o:spid="_x0000_s1503" o:spt="203" style="height:91pt;width:294.3pt;" coordorigin="2835,6135" coordsize="5886,1820" editas="canvas">
            <o:lock v:ext="edit"/>
            <v:shape id="_x0000_s1504" o:spid="_x0000_s1504" o:spt="75" type="#_x0000_t75" style="position:absolute;left:2835;top:6135;height:1820;width:5886;" filled="f" o:preferrelative="f" stroked="f" coordsize="21600,21600">
              <v:fill on="f" focussize="0,0"/>
              <v:stroke on="f" joinstyle="miter"/>
              <v:imagedata o:title=""/>
              <o:lock v:ext="edit" aspectratio="t"/>
            </v:shape>
            <v:shape id="_x0000_s1505" o:spid="_x0000_s1505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06" o:spid="_x0000_s1506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07" o:spid="_x0000_s1507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08" o:spid="_x0000_s1508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509" o:spid="_x0000_s1509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510" o:spid="_x0000_s1510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511" o:spid="_x0000_s1511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512" o:spid="_x0000_s1512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513" o:spid="_x0000_s1513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514" o:spid="_x0000_s1514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Z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15" o:spid="_x0000_s1515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516" o:spid="_x0000_s1516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517" o:spid="_x0000_s1517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18" o:spid="_x0000_s1518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19" o:spid="_x0000_s1519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0" o:spid="_x0000_s1520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521" o:spid="_x0000_s1521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2" o:spid="_x0000_s1522" o:spt="202" type="#_x0000_t202" style="position:absolute;left:4680;top:6737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3" o:spid="_x0000_s1523" o:spt="202" type="#_x0000_t202" style="position:absolute;left:6870;top:6693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4" o:spid="_x0000_s1524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525" o:spid="_x0000_s1525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526" o:spid="_x0000_s1526" o:spt="202" type="#_x0000_t202" style="position:absolute;left:3757;top:6135;height:375;width:983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rPr>
                        <w:rFonts w:hint="eastAsia" w:cs="宋体"/>
                      </w:rPr>
                      <w:t>，y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/>
          <w:sz w:val="24"/>
        </w:rPr>
        <w:t>请将此</w:t>
      </w:r>
      <w:r>
        <w:rPr>
          <w:sz w:val="24"/>
        </w:rPr>
        <w:t>NFA</w:t>
      </w:r>
      <w:r>
        <w:rPr>
          <w:rFonts w:hint="eastAsia"/>
          <w:sz w:val="24"/>
        </w:rPr>
        <w:t>转换为最小化的</w:t>
      </w:r>
      <w:r>
        <w:rPr>
          <w:sz w:val="24"/>
        </w:rPr>
        <w:t>DFA</w:t>
      </w:r>
      <w:r>
        <w:rPr>
          <w:rFonts w:hint="eastAsia"/>
          <w:sz w:val="24"/>
        </w:rPr>
        <w:t>。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 w:cs="宋体"/>
          <w:sz w:val="24"/>
        </w:rPr>
        <w:t>用子集法将</w:t>
      </w:r>
      <w:r>
        <w:rPr>
          <w:sz w:val="24"/>
        </w:rPr>
        <w:t>NFA</w:t>
      </w:r>
      <w:r>
        <w:rPr>
          <w:rFonts w:hint="eastAsia" w:cs="宋体"/>
          <w:sz w:val="24"/>
        </w:rPr>
        <w:t>确定化：（</w:t>
      </w:r>
      <w:r>
        <w:rPr>
          <w:rFonts w:cs="宋体"/>
          <w:sz w:val="24"/>
        </w:rPr>
        <w:t>5</w:t>
      </w:r>
      <w:r>
        <w:rPr>
          <w:rFonts w:hint="eastAsia" w:cs="宋体"/>
          <w:sz w:val="24"/>
        </w:rPr>
        <w:t>分）</w:t>
      </w:r>
    </w:p>
    <w:tbl>
      <w:tblPr>
        <w:tblStyle w:val="8"/>
        <w:tblW w:w="3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084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  <w:r>
              <w:rPr>
                <w:rFonts w:hint="eastAsia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  <w:r>
              <w:rPr>
                <w:rFonts w:hint="eastAsia"/>
              </w:rPr>
              <w:t>Z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AC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rFonts w:hint="eastAsia" w:cs="宋体"/>
          <w:sz w:val="24"/>
        </w:rPr>
        <w:t>除</w:t>
      </w:r>
      <w:r>
        <w:rPr>
          <w:rFonts w:hint="eastAsia"/>
          <w:sz w:val="24"/>
        </w:rPr>
        <w:t>S</w:t>
      </w:r>
      <w:r>
        <w:rPr>
          <w:sz w:val="24"/>
        </w:rPr>
        <w:t>,A</w:t>
      </w:r>
      <w:r>
        <w:rPr>
          <w:rFonts w:hint="eastAsia" w:cs="宋体"/>
          <w:sz w:val="24"/>
        </w:rPr>
        <w:t>外，重新命名其他状态，令</w:t>
      </w:r>
      <w:r>
        <w:rPr>
          <w:sz w:val="24"/>
        </w:rPr>
        <w:t>AB</w:t>
      </w:r>
      <w:r>
        <w:rPr>
          <w:rFonts w:hint="eastAsia" w:cs="宋体"/>
          <w:sz w:val="24"/>
        </w:rPr>
        <w:t>为</w:t>
      </w:r>
      <w:r>
        <w:rPr>
          <w:sz w:val="24"/>
        </w:rPr>
        <w:t>B</w:t>
      </w:r>
      <w:r>
        <w:rPr>
          <w:rFonts w:hint="eastAsia" w:cs="宋体"/>
          <w:sz w:val="24"/>
        </w:rPr>
        <w:t>、</w:t>
      </w:r>
      <w:r>
        <w:rPr>
          <w:sz w:val="24"/>
        </w:rPr>
        <w:t>AC</w:t>
      </w:r>
      <w:r>
        <w:rPr>
          <w:rFonts w:hint="eastAsia" w:cs="宋体"/>
          <w:sz w:val="24"/>
        </w:rPr>
        <w:t>为</w:t>
      </w:r>
      <w:r>
        <w:rPr>
          <w:sz w:val="24"/>
        </w:rPr>
        <w:t>C</w:t>
      </w:r>
      <w:r>
        <w:rPr>
          <w:rFonts w:hint="eastAsia" w:cs="宋体"/>
          <w:sz w:val="24"/>
        </w:rPr>
        <w:t>、</w:t>
      </w:r>
      <w:r>
        <w:rPr>
          <w:sz w:val="24"/>
        </w:rPr>
        <w:t>AB</w:t>
      </w:r>
      <w:r>
        <w:rPr>
          <w:rFonts w:hint="eastAsia"/>
          <w:sz w:val="24"/>
        </w:rPr>
        <w:t>Z</w:t>
      </w:r>
      <w:r>
        <w:rPr>
          <w:rFonts w:hint="eastAsia" w:cs="宋体"/>
          <w:sz w:val="24"/>
        </w:rPr>
        <w:t>为</w:t>
      </w:r>
      <w:r>
        <w:rPr>
          <w:sz w:val="24"/>
        </w:rPr>
        <w:t>D,</w:t>
      </w:r>
      <w:r>
        <w:rPr>
          <w:rFonts w:hint="eastAsia" w:cs="宋体"/>
          <w:sz w:val="24"/>
        </w:rPr>
        <w:t>因为</w:t>
      </w:r>
      <w:r>
        <w:rPr>
          <w:sz w:val="24"/>
        </w:rPr>
        <w:t>D</w:t>
      </w:r>
      <w:r>
        <w:rPr>
          <w:rFonts w:hint="eastAsia" w:cs="宋体"/>
          <w:sz w:val="24"/>
        </w:rPr>
        <w:t>含有</w:t>
      </w:r>
      <w:r>
        <w:rPr>
          <w:rFonts w:hint="eastAsia"/>
          <w:sz w:val="24"/>
        </w:rPr>
        <w:t>Z</w:t>
      </w:r>
      <w:r>
        <w:rPr>
          <w:rFonts w:hint="eastAsia" w:cs="宋体"/>
          <w:sz w:val="24"/>
        </w:rPr>
        <w:t>（</w:t>
      </w:r>
      <w:r>
        <w:rPr>
          <w:sz w:val="24"/>
        </w:rPr>
        <w:t>NFA</w:t>
      </w:r>
      <w:r>
        <w:rPr>
          <w:rFonts w:hint="eastAsia" w:cs="宋体"/>
          <w:sz w:val="24"/>
        </w:rPr>
        <w:t>的终态），所以</w:t>
      </w:r>
      <w:r>
        <w:rPr>
          <w:sz w:val="24"/>
        </w:rPr>
        <w:t>D</w:t>
      </w:r>
      <w:r>
        <w:rPr>
          <w:rFonts w:hint="eastAsia" w:cs="宋体"/>
          <w:sz w:val="24"/>
        </w:rPr>
        <w:t>为终态。</w:t>
      </w:r>
    </w:p>
    <w:tbl>
      <w:tblPr>
        <w:tblStyle w:val="8"/>
        <w:tblW w:w="42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A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D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C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  <w:tab w:val="left" w:pos="1575"/>
              </w:tabs>
              <w:jc w:val="center"/>
              <w:rPr>
                <w:szCs w:val="21"/>
              </w:rPr>
            </w:pPr>
            <w:r>
              <w:t>B</w:t>
            </w:r>
          </w:p>
        </w:tc>
      </w:tr>
    </w:tbl>
    <w:p>
      <w:pPr>
        <w:tabs>
          <w:tab w:val="left" w:pos="420"/>
          <w:tab w:val="left" w:pos="1575"/>
        </w:tabs>
        <w:spacing w:line="360" w:lineRule="auto"/>
        <w:rPr>
          <w:sz w:val="24"/>
        </w:rPr>
      </w:pPr>
      <w:r>
        <w:rPr>
          <w:sz w:val="24"/>
        </w:rPr>
        <w:t>DFA</w:t>
      </w:r>
      <w:r>
        <w:rPr>
          <w:rFonts w:hint="eastAsia" w:cs="宋体"/>
          <w:sz w:val="24"/>
        </w:rPr>
        <w:t>的状态图：（</w:t>
      </w:r>
      <w:r>
        <w:rPr>
          <w:rFonts w:cs="宋体"/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tabs>
          <w:tab w:val="left" w:pos="945"/>
        </w:tabs>
        <w:spacing w:afterLines="50"/>
        <w:rPr>
          <w:szCs w:val="21"/>
        </w:rPr>
      </w:pPr>
      <w:r>
        <w:rPr>
          <w:szCs w:val="21"/>
        </w:rPr>
        <w:pict>
          <v:shape id="_x0000_s1501" o:spid="_x0000_s1501" o:spt="202" type="#_x0000_t202" style="position:absolute;left:0pt;margin-left:124.85pt;margin-top:70.05pt;height:18.75pt;width:29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y</w:t>
                  </w:r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rFonts w:hint="eastAsia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6327140</wp:posOffset>
            </wp:positionH>
            <wp:positionV relativeFrom="paragraph">
              <wp:posOffset>833120</wp:posOffset>
            </wp:positionV>
            <wp:extent cx="3051810" cy="1724660"/>
            <wp:effectExtent l="19050" t="0" r="0" b="0"/>
            <wp:wrapTopAndBottom/>
            <wp:docPr id="2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839200" cy="5029200"/>
                      <a:chOff x="304800" y="914400"/>
                      <a:chExt cx="8839200" cy="5029200"/>
                    </a:xfrm>
                  </a:grpSpPr>
                  <a:grpSp>
                    <a:nvGrpSpPr>
                      <a:cNvPr id="44" name="组合 43"/>
                      <a:cNvGrpSpPr/>
                    </a:nvGrpSpPr>
                    <a:grpSpPr>
                      <a:xfrm>
                        <a:off x="304800" y="914400"/>
                        <a:ext cx="8839200" cy="5029200"/>
                        <a:chOff x="304800" y="914400"/>
                        <a:chExt cx="8839200" cy="5029200"/>
                      </a:xfrm>
                    </a:grpSpPr>
                    <a:sp>
                      <a:nvSpPr>
                        <a:cNvPr id="64515" name="Rectangle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4800" y="914400"/>
                          <a:ext cx="8534400" cy="502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0"/>
                              </a:spcBef>
                            </a:pPr>
                            <a:endParaRPr lang="zh-CN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16" name="Line 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4800" y="5181600"/>
                          <a:ext cx="853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17" name="Line 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4800" y="4495800"/>
                          <a:ext cx="853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18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4800" y="3733800"/>
                          <a:ext cx="853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19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4800" y="2971800"/>
                          <a:ext cx="853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0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4800" y="2286000"/>
                          <a:ext cx="853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1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24000" y="160020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2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24000" y="914400"/>
                          <a:ext cx="0" cy="5029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3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19400" y="1600200"/>
                          <a:ext cx="0" cy="434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4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14800" y="1600200"/>
                          <a:ext cx="0" cy="434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5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10200" y="1600200"/>
                          <a:ext cx="0" cy="434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6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629400" y="1600200"/>
                          <a:ext cx="0" cy="434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7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772400" y="1600200"/>
                          <a:ext cx="0" cy="434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28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200" y="1066800"/>
                          <a:ext cx="91440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2800"/>
                              <a:t>非终结符</a:t>
                            </a:r>
                            <a:endParaRPr lang="zh-CN" altLang="en-US" sz="2800"/>
                          </a:p>
                        </a:txBody>
                        <a:useSpRect/>
                      </a:txSp>
                    </a:sp>
                    <a:sp>
                      <a:nvSpPr>
                        <a:cNvPr id="64529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95600" y="990600"/>
                          <a:ext cx="3733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/>
                              <a:t>输入符号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30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3400" y="2286000"/>
                          <a:ext cx="7620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E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200" y="2971800"/>
                          <a:ext cx="914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E’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1000" y="3733800"/>
                          <a:ext cx="9906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T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1000" y="4495800"/>
                          <a:ext cx="1066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T’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4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1000" y="5181600"/>
                          <a:ext cx="1066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F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5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52600" y="16764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id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6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3400" y="17526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*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7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62600" y="16002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(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8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81800" y="16002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)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39" name="Text Box 2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848600" y="16002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#</a:t>
                            </a:r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4540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8000" y="1676400"/>
                          <a:ext cx="8382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/>
                              <a:t>+</a:t>
                            </a:r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4542" name="Text Box 2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00200" y="24384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E→TE’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3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86400" y="24384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E→TE’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4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43200" y="3124200"/>
                          <a:ext cx="1447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E’→+TE’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5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77000" y="3048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E’ → </a:t>
                            </a:r>
                            <a:r>
                              <a:rPr lang="en-US" altLang="zh-CN" sz="28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46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43800" y="3048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E’ → </a:t>
                            </a:r>
                            <a:r>
                              <a:rPr lang="en-US" altLang="zh-CN" sz="28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47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00200" y="39624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T→FT’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8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10200" y="38862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T→FT’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9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43800" y="4572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T’ → </a:t>
                            </a:r>
                            <a:r>
                              <a:rPr lang="en-US" altLang="zh-CN" sz="28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50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77000" y="4572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T’ → </a:t>
                            </a:r>
                            <a:r>
                              <a:rPr lang="en-US" altLang="zh-CN" sz="28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51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67000" y="4572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T’ → </a:t>
                            </a:r>
                            <a:r>
                              <a:rPr lang="en-US" altLang="zh-CN" sz="28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52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62400" y="45720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T’ →*FT’</a:t>
                            </a:r>
                            <a:endParaRPr lang="en-US" altLang="zh-CN" sz="28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53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86400" y="533400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F→(E)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4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24000" y="533400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400"/>
                              <a:t>F→id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szCs w:val="21"/>
        </w:rPr>
        <w:pict>
          <v:line id="_x0000_s1527" o:spid="_x0000_s1527" o:spt="20" style="position:absolute;left:0pt;margin-left:-11.05pt;margin-top:15.25pt;height:592.8pt;width:0pt;z-index:25166745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szCs w:val="21"/>
        </w:rPr>
        <w:pict>
          <v:group id="_x0000_s1528" o:spid="_x0000_s1528" o:spt="203" style="position:absolute;left:0pt;margin-left:-108.65pt;margin-top:15.25pt;height:589.15pt;width:99pt;z-index:251668480;mso-width-relative:page;mso-height-relative:page;" coordorigin="495,1698" coordsize="1980,11783">
            <o:lock v:ext="edit"/>
            <v:shape id="_x0000_s1529" o:spid="_x0000_s1529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530" o:spid="_x0000_s1530" o:spt="203" style="position:absolute;left:495;top:1698;height:7595;width:1980;" coordorigin="495,1698" coordsize="1980,7595">
              <o:lock v:ext="edit"/>
              <v:shape id="_x0000_s1531" o:spid="_x0000_s1531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532" o:spid="_x0000_s1532" o:spt="203" style="position:absolute;left:495;top:3561;height:1404;width:1440;" coordorigin="675,1953" coordsize="1440,1404">
                <o:lock v:ext="edit"/>
                <v:group id="_x0000_s1533" o:spid="_x0000_s1533" o:spt="203" style="position:absolute;left:675;top:1953;height:1404;width:1440;" coordorigin="675,1953" coordsize="1440,1404">
                  <o:lock v:ext="edit"/>
                  <v:shape id="_x0000_s1534" o:spid="_x0000_s1534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35" o:spid="_x0000_s1535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36" o:spid="_x0000_s153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37" o:spid="_x0000_s1537" o:spt="203" style="position:absolute;left:495;top:7202;height:1404;width:1440;" coordorigin="675,5385" coordsize="1440,1404">
                <o:lock v:ext="edit"/>
                <v:group id="_x0000_s1538" o:spid="_x0000_s1538" o:spt="203" style="position:absolute;left:675;top:5385;height:1404;width:1440;" coordorigin="675,1953" coordsize="1440,1404">
                  <o:lock v:ext="edit"/>
                  <v:shape id="_x0000_s1539" o:spid="_x0000_s1539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40" o:spid="_x0000_s1540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41" o:spid="_x0000_s1541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42" o:spid="_x0000_s1542" o:spt="203" style="position:absolute;left:495;top:5415;height:1404;width:1440;" coordorigin="675,1953" coordsize="1440,1404">
                <o:lock v:ext="edit"/>
                <v:shape id="_x0000_s1543" o:spid="_x0000_s1543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544" o:spid="_x0000_s1544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545" o:spid="_x0000_s1545" o:spt="203" style="position:absolute;left:500;top:1698;height:1404;width:1440;" coordorigin="500,1698" coordsize="1440,1404">
                <o:lock v:ext="edit"/>
                <v:group id="_x0000_s1546" o:spid="_x0000_s1546" o:spt="203" style="position:absolute;left:500;top:1698;height:1404;width:1440;" coordorigin="495,3545" coordsize="1440,1404">
                  <o:lock v:ext="edit"/>
                  <v:shape id="_x0000_s1547" o:spid="_x0000_s1547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48" o:spid="_x0000_s1548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49" o:spid="_x0000_s154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Cs w:val="21"/>
        </w:rPr>
        <w:pict>
          <v:group id="_x0000_s1471" o:spid="_x0000_s1471" o:spt="203" style="height:84.45pt;width:303.7pt;" coordorigin="2835,6135" coordsize="6074,1689" editas="canvas">
            <o:lock v:ext="edit"/>
            <v:shape id="_x0000_s1472" o:spid="_x0000_s1472" o:spt="75" type="#_x0000_t75" style="position:absolute;left:2835;top:6135;height:1689;width:6074;" filled="f" o:preferrelative="f" stroked="f" coordsize="21600,21600">
              <v:fill on="f" focussize="0,0"/>
              <v:stroke on="f" joinstyle="miter"/>
              <v:imagedata o:title=""/>
              <o:lock v:ext="edit" aspectratio="t"/>
            </v:shape>
            <v:shape id="_x0000_s1473" o:spid="_x0000_s1473" o:spt="120" type="#_x0000_t120" style="position:absolute;left:311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74" o:spid="_x0000_s1474" o:spt="202" type="#_x0000_t202" style="position:absolute;left:3149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S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75" o:spid="_x0000_s1475" o:spt="120" type="#_x0000_t120" style="position:absolute;left:4229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76" o:spid="_x0000_s1476" o:spt="202" type="#_x0000_t202" style="position:absolute;left:4229;top:6944;height:46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A  </w:t>
                    </w:r>
                  </w:p>
                </w:txbxContent>
              </v:textbox>
            </v:shape>
            <v:shape id="_x0000_s1477" o:spid="_x0000_s1477" o:spt="120" type="#_x0000_t120" style="position:absolute;left:5294;top:6884;height:540;width:511;" coordsize="21600,21600">
              <v:path/>
              <v:fill focussize="0,0"/>
              <v:stroke/>
              <v:imagedata o:title=""/>
              <o:lock v:ext="edit"/>
            </v:shape>
            <v:shape id="_x0000_s1478" o:spid="_x0000_s1478" o:spt="202" type="#_x0000_t202" style="position:absolute;left:5324;top:6854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B  </w:t>
                    </w:r>
                  </w:p>
                </w:txbxContent>
              </v:textbox>
            </v:shape>
            <v:shape id="_x0000_s1479" o:spid="_x0000_s1479" o:spt="120" type="#_x0000_t120" style="position:absolute;left:6344;top:6899;height:540;width:511;" coordsize="21600,21600">
              <v:path/>
              <v:fill focussize="0,0"/>
              <v:stroke/>
              <v:imagedata o:title=""/>
              <o:lock v:ext="edit"/>
            </v:shape>
            <v:shape id="_x0000_s1480" o:spid="_x0000_s1480" o:spt="202" type="#_x0000_t202" style="position:absolute;left:6374;top:692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C  </w:t>
                    </w:r>
                  </w:p>
                </w:txbxContent>
              </v:textbox>
            </v:shape>
            <v:shape id="_x0000_s1481" o:spid="_x0000_s1481" o:spt="120" type="#_x0000_t120" style="position:absolute;left:7469;top:6869;height:540;width:511;" coordsize="21600,21600">
              <v:path/>
              <v:fill focussize="0,0"/>
              <v:stroke/>
              <v:imagedata o:title=""/>
              <o:lock v:ext="edit"/>
            </v:shape>
            <v:shape id="_x0000_s1482" o:spid="_x0000_s1482" o:spt="202" type="#_x0000_t202" style="position:absolute;left:7499;top:6899;height:61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 xml:space="preserve">D  </w:t>
                    </w:r>
                  </w:p>
                </w:txbxContent>
              </v:textbox>
            </v:shape>
            <v:shape id="_x0000_s1483" o:spid="_x0000_s1483" o:spt="120" type="#_x0000_t120" style="position:absolute;left:7409;top:6824;height:630;width:601;" coordsize="21600,21600">
              <v:path/>
              <v:fill opacity="0f" focussize="0,0"/>
              <v:stroke/>
              <v:imagedata o:title=""/>
              <o:lock v:ext="edit"/>
            </v:shape>
            <v:shape id="_x0000_s1484" o:spid="_x0000_s1484" o:spt="13" type="#_x0000_t13" style="position:absolute;left:2835;top:7124;height:143;width:314;" coordsize="21600,21600">
              <v:path/>
              <v:fill focussize="0,0"/>
              <v:stroke joinstyle="miter"/>
              <v:imagedata o:title=""/>
              <o:lock v:ext="edit"/>
            </v:shape>
            <v:shape id="_x0000_s1485" o:spid="_x0000_s1485" o:spt="32" type="#_x0000_t32" style="position:absolute;left:3630;top:7169;height:1;width:59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6" o:spid="_x0000_s1486" o:spt="32" type="#_x0000_t32" style="position:absolute;left:4740;top:7162;flip:y;height:7;width:58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7" o:spid="_x0000_s1487" o:spt="32" type="#_x0000_t32" style="position:absolute;left:5805;top:7139;flip:y;height:15;width:56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8" o:spid="_x0000_s1488" o:spt="32" type="#_x0000_t32" style="position:absolute;left:6870;top:7154;height:15;width:539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489" o:spid="_x0000_s1489" o:spt="202" type="#_x0000_t202" style="position:absolute;left:363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0" o:spid="_x0000_s1490" o:spt="202" type="#_x0000_t202" style="position:absolute;left:4680;top:677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yy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1" o:spid="_x0000_s1491" o:spt="202" type="#_x0000_t202" style="position:absolute;left:6870;top:6749;height:375;width:39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2" o:spid="_x0000_s1492" o:spt="202" type="#_x0000_t202" style="position:absolute;left:5835;top:6749;height:480;width:301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yx</w:t>
                    </w:r>
                    <w:r>
                      <w:t xml:space="preserve">  </w:t>
                    </w:r>
                  </w:p>
                </w:txbxContent>
              </v:textbox>
            </v:shape>
            <v:shape id="_x0000_s1493" o:spid="_x0000_s1493" style="position:absolute;left:4000;top:641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494" o:spid="_x0000_s1494" o:spt="202" type="#_x0000_t202" style="position:absolute;left:3757;top:613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5" o:spid="_x0000_s1495" style="position:absolute;left:5095;top:6444;height:620;width:785;" filled="f" coordsize="785,620" path="m229,620c114,491,0,362,20,260c40,158,230,10,350,5c470,0,695,145,740,230c785,315,639,465,619,515e">
              <v:path arrowok="t"/>
              <v:fill on="f" focussize="0,0"/>
              <v:stroke endarrow="block"/>
              <v:imagedata o:title=""/>
              <o:lock v:ext="edit"/>
            </v:shape>
            <v:shape id="_x0000_s1496" o:spid="_x0000_s1496" o:spt="202" type="#_x0000_t202" style="position:absolute;left:4852;top:616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7" o:spid="_x0000_s1497" style="position:absolute;left:6457;top:6697;height:367;width:1044;" filled="f" coordsize="1721,367" path="m1689,337c1705,218,1721,99,1480,52c1239,5,484,0,242,52c0,104,61,314,25,367e">
              <v:path arrowok="t"/>
              <v:fill on="f" focussize="0,0"/>
              <v:stroke endarrow="block"/>
              <v:imagedata o:title=""/>
              <o:lock v:ext="edit"/>
            </v:shape>
            <v:shape id="_x0000_s1498" o:spid="_x0000_s1498" o:spt="202" type="#_x0000_t202" style="position:absolute;left:6457;top:6285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y</w:t>
                    </w:r>
                    <w:r>
                      <w:t xml:space="preserve">     </w:t>
                    </w:r>
                  </w:p>
                </w:txbxContent>
              </v:textbox>
            </v:shape>
            <v:shape id="_x0000_s1499" o:spid="_x0000_s1499" style="position:absolute;left:5790;top:7352;height:375;width:1837;" filled="f" coordsize="1065,400" path="m1065,45c1008,149,952,253,807,304c662,355,327,400,193,349c59,298,32,61,0,0e">
              <v:path arrowok="t"/>
              <v:fill on="f" focussize="0,0"/>
              <v:stroke endarrow="block"/>
              <v:imagedata o:title=""/>
              <o:lock v:ext="edit"/>
            </v:shape>
            <v:shape id="_x0000_s1500" o:spid="_x0000_s1500" style="position:absolute;left:4502;top:7409;height:318;width:2070;" filled="f" coordsize="990,318" path="m990,15c947,122,905,230,762,273c619,316,259,318,132,273c5,228,24,45,0,0e">
              <v:path arrowok="t"/>
              <v:fill on="f" focussize="0,0"/>
              <v:stroke endarrow="block"/>
              <v:imagedata o:title=""/>
              <o:lock v:ext="edit"/>
            </v:shape>
            <v:shape id="_x0000_s1502" o:spid="_x0000_s1502" o:spt="202" type="#_x0000_t202" style="position:absolute;left:6921;top:7424;height:375;width:58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x</w:t>
                    </w:r>
                    <w:r>
                      <w:t xml:space="preserve">  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945"/>
        </w:tabs>
        <w:spacing w:afterLines="50"/>
        <w:rPr>
          <w:szCs w:val="21"/>
        </w:rPr>
      </w:pPr>
    </w:p>
    <w:p>
      <w:pPr>
        <w:tabs>
          <w:tab w:val="left" w:pos="420"/>
          <w:tab w:val="left" w:pos="1575"/>
        </w:tabs>
        <w:spacing w:line="360" w:lineRule="auto"/>
        <w:rPr>
          <w:rFonts w:cs="宋体"/>
          <w:color w:val="000000" w:themeColor="text1"/>
          <w:sz w:val="24"/>
        </w:rPr>
      </w:pP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.</w:t>
      </w:r>
      <w:r>
        <w:rPr>
          <w:rFonts w:hint="eastAsia" w:ascii="宋体" w:hAnsi="宋体" w:cs="宋体"/>
          <w:color w:val="000000" w:themeColor="text1"/>
          <w:sz w:val="24"/>
        </w:rPr>
        <w:t>（20分）</w:t>
      </w:r>
      <w:r>
        <w:rPr>
          <w:rFonts w:hint="eastAsia" w:cs="宋体"/>
          <w:color w:val="000000" w:themeColor="text1"/>
          <w:sz w:val="24"/>
        </w:rPr>
        <w:t>给定文法</w:t>
      </w:r>
      <w:r>
        <w:rPr>
          <w:color w:val="000000" w:themeColor="text1"/>
          <w:sz w:val="24"/>
        </w:rPr>
        <w:t>G[E]</w:t>
      </w:r>
      <w:r>
        <w:rPr>
          <w:rFonts w:hint="eastAsia" w:cs="宋体"/>
          <w:color w:val="000000" w:themeColor="text1"/>
          <w:sz w:val="24"/>
        </w:rPr>
        <w:t>：</w:t>
      </w:r>
    </w:p>
    <w:p>
      <w:pPr>
        <w:tabs>
          <w:tab w:val="left" w:pos="420"/>
          <w:tab w:val="left" w:pos="1575"/>
        </w:tabs>
        <w:spacing w:line="360" w:lineRule="auto"/>
        <w:ind w:firstLine="422" w:firstLineChars="200"/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</w:rPr>
        <w:t>E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TE’    </w:t>
      </w:r>
    </w:p>
    <w:p>
      <w:pPr>
        <w:tabs>
          <w:tab w:val="left" w:pos="420"/>
          <w:tab w:val="left" w:pos="1575"/>
        </w:tabs>
        <w:spacing w:line="360" w:lineRule="auto"/>
        <w:ind w:firstLine="422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E’ 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 +TE’|ε   </w:t>
      </w:r>
    </w:p>
    <w:p>
      <w:pPr>
        <w:tabs>
          <w:tab w:val="left" w:pos="420"/>
          <w:tab w:val="left" w:pos="1575"/>
        </w:tabs>
        <w:spacing w:line="360" w:lineRule="auto"/>
        <w:ind w:firstLine="422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 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FT’  </w:t>
      </w:r>
    </w:p>
    <w:p>
      <w:pPr>
        <w:tabs>
          <w:tab w:val="left" w:pos="420"/>
          <w:tab w:val="left" w:pos="1575"/>
        </w:tabs>
        <w:spacing w:line="360" w:lineRule="auto"/>
        <w:ind w:firstLine="422" w:firstLineChars="20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T’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 xml:space="preserve">*FT’| ε     </w:t>
      </w:r>
    </w:p>
    <w:p>
      <w:pPr>
        <w:tabs>
          <w:tab w:val="left" w:pos="420"/>
          <w:tab w:val="left" w:pos="1575"/>
        </w:tabs>
        <w:spacing w:line="360" w:lineRule="auto"/>
        <w:ind w:firstLine="422" w:firstLineChars="200"/>
        <w:rPr>
          <w:color w:val="000000" w:themeColor="text1"/>
        </w:rPr>
      </w:pPr>
      <w:r>
        <w:rPr>
          <w:b/>
          <w:bCs/>
          <w:color w:val="000000" w:themeColor="text1"/>
        </w:rPr>
        <w:t>F</w:t>
      </w:r>
      <w:r>
        <w:rPr>
          <w:rFonts w:hint="eastAsia"/>
          <w:b/>
          <w:bCs/>
          <w:color w:val="000000" w:themeColor="text1"/>
        </w:rPr>
        <w:t>→</w:t>
      </w:r>
      <w:r>
        <w:rPr>
          <w:b/>
          <w:bCs/>
          <w:color w:val="000000" w:themeColor="text1"/>
        </w:rPr>
        <w:t>(E)|id</w:t>
      </w:r>
    </w:p>
    <w:p>
      <w:pPr>
        <w:pStyle w:val="13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求每个非终结符的</w:t>
      </w:r>
      <w:r>
        <w:rPr>
          <w:bCs/>
          <w:color w:val="000000" w:themeColor="text1"/>
          <w:sz w:val="24"/>
          <w:szCs w:val="24"/>
        </w:rPr>
        <w:t>FIRST</w:t>
      </w:r>
      <w:r>
        <w:rPr>
          <w:rFonts w:hint="eastAsia"/>
          <w:bCs/>
          <w:color w:val="000000" w:themeColor="text1"/>
          <w:sz w:val="24"/>
          <w:szCs w:val="24"/>
        </w:rPr>
        <w:t>和</w:t>
      </w:r>
      <w:r>
        <w:rPr>
          <w:bCs/>
          <w:color w:val="000000" w:themeColor="text1"/>
          <w:sz w:val="24"/>
          <w:szCs w:val="24"/>
        </w:rPr>
        <w:t>FOLLOW</w:t>
      </w:r>
      <w:r>
        <w:rPr>
          <w:rFonts w:hint="eastAsia"/>
          <w:bCs/>
          <w:color w:val="000000" w:themeColor="text1"/>
          <w:sz w:val="24"/>
          <w:szCs w:val="24"/>
        </w:rPr>
        <w:t>集</w:t>
      </w:r>
      <w:r>
        <w:rPr>
          <w:bCs/>
          <w:color w:val="000000" w:themeColor="text1"/>
          <w:sz w:val="24"/>
          <w:szCs w:val="24"/>
        </w:rPr>
        <w:t>;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  <w:szCs w:val="24"/>
        </w:rPr>
        <w:t>7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pStyle w:val="13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 w:ascii="宋体" w:hAnsi="宋体" w:cs="宋体"/>
          <w:color w:val="000000" w:themeColor="text1"/>
          <w:sz w:val="24"/>
          <w:szCs w:val="24"/>
        </w:rPr>
        <w:t>构造其LL（1）预测分析表,</w:t>
      </w:r>
      <w:r>
        <w:rPr>
          <w:rFonts w:hint="eastAsia"/>
          <w:bCs/>
          <w:color w:val="000000" w:themeColor="text1"/>
          <w:sz w:val="24"/>
          <w:szCs w:val="24"/>
        </w:rPr>
        <w:t>判断该文法是否是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LL（1）文法；(</w:t>
      </w:r>
      <w:r>
        <w:rPr>
          <w:rFonts w:hint="eastAsia" w:ascii="宋体" w:cs="宋体"/>
          <w:color w:val="000000" w:themeColor="text1"/>
          <w:sz w:val="24"/>
          <w:szCs w:val="24"/>
        </w:rPr>
        <w:t>8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pStyle w:val="13"/>
        <w:numPr>
          <w:ilvl w:val="0"/>
          <w:numId w:val="1"/>
        </w:numPr>
        <w:tabs>
          <w:tab w:val="left" w:pos="420"/>
          <w:tab w:val="left" w:pos="1575"/>
        </w:tabs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写出句子</w:t>
      </w:r>
      <w:r>
        <w:rPr>
          <w:bCs/>
          <w:color w:val="000000" w:themeColor="text1"/>
          <w:sz w:val="24"/>
          <w:szCs w:val="24"/>
        </w:rPr>
        <w:t>id+id*id</w:t>
      </w:r>
      <w:r>
        <w:rPr>
          <w:rFonts w:hint="eastAsia"/>
          <w:bCs/>
          <w:color w:val="000000" w:themeColor="text1"/>
          <w:sz w:val="24"/>
          <w:szCs w:val="24"/>
        </w:rPr>
        <w:t>的分析过程。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(</w:t>
      </w:r>
      <w:r>
        <w:rPr>
          <w:rFonts w:hint="eastAsia" w:ascii="宋体" w:cs="宋体"/>
          <w:color w:val="000000" w:themeColor="text1"/>
          <w:sz w:val="24"/>
          <w:szCs w:val="24"/>
        </w:rPr>
        <w:t>5</w:t>
      </w:r>
      <w:r>
        <w:rPr>
          <w:rFonts w:hint="eastAsia" w:ascii="宋体" w:hAnsi="宋体" w:cs="宋体"/>
          <w:color w:val="000000" w:themeColor="text1"/>
          <w:sz w:val="24"/>
          <w:szCs w:val="24"/>
        </w:rPr>
        <w:t>分)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spacing w:line="360" w:lineRule="auto"/>
        <w:rPr>
          <w:szCs w:val="21"/>
        </w:rPr>
      </w:pPr>
      <w:r>
        <w:rPr>
          <w:sz w:val="24"/>
        </w:rPr>
        <w:t>(1)</w:t>
      </w:r>
      <w:r>
        <w:rPr>
          <w:rFonts w:eastAsia="华文新魏" w:cs="+mn-cs"/>
          <w:color w:val="000000"/>
          <w:kern w:val="24"/>
          <w:sz w:val="48"/>
          <w:szCs w:val="48"/>
        </w:rPr>
        <w:t xml:space="preserve"> </w:t>
      </w:r>
      <w:r>
        <w:rPr>
          <w:rFonts w:hint="eastAsia" w:ascii="宋体" w:hAnsi="宋体" w:cs="宋体"/>
          <w:color w:val="000000" w:themeColor="text1"/>
          <w:sz w:val="24"/>
        </w:rPr>
        <w:t>(</w:t>
      </w:r>
      <w:r>
        <w:rPr>
          <w:rFonts w:hint="eastAsia" w:ascii="宋体" w:cs="宋体"/>
          <w:color w:val="000000" w:themeColor="text1"/>
          <w:sz w:val="24"/>
        </w:rPr>
        <w:t>7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t>FIRST(F)={(,</w:t>
      </w:r>
      <w:r>
        <w:rPr>
          <w:b/>
          <w:bCs/>
        </w:rPr>
        <w:t>id</w:t>
      </w:r>
      <w: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FIRST(T’)={*, </w:t>
      </w:r>
      <w:r>
        <w:rPr>
          <w:rFonts w:hint="eastAsia"/>
          <w:b/>
          <w:bCs/>
          <w:sz w:val="24"/>
        </w:rPr>
        <w:t>ε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FIRST(FT’ )= FIRST(F) = {(,</w:t>
      </w:r>
      <w:r>
        <w:rPr>
          <w:b/>
          <w:bCs/>
          <w:sz w:val="24"/>
        </w:rPr>
        <w:t>id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FIRST(E’)={+, </w:t>
      </w:r>
      <w:r>
        <w:rPr>
          <w:rFonts w:hint="eastAsia"/>
          <w:b/>
          <w:bCs/>
          <w:sz w:val="24"/>
        </w:rPr>
        <w:t>ε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FIRST(E)=FIRST(T)={(,</w:t>
      </w:r>
      <w:r>
        <w:rPr>
          <w:b/>
          <w:bCs/>
          <w:sz w:val="24"/>
        </w:rPr>
        <w:t>id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First(TE’)={(,id}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FOLLOW(E)={), </w:t>
      </w:r>
      <w:r>
        <w:rPr>
          <w:b/>
          <w:bCs/>
          <w:sz w:val="24"/>
        </w:rPr>
        <w:t>#</w:t>
      </w:r>
      <w:r>
        <w:rPr>
          <w:sz w:val="24"/>
        </w:rPr>
        <w:t>} E</w:t>
      </w:r>
      <w:r>
        <w:rPr>
          <w:rFonts w:hint="eastAsia"/>
          <w:sz w:val="24"/>
        </w:rPr>
        <w:t>是识别符号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FOLLOW(E’)=FOLLOW(E)={), </w:t>
      </w:r>
      <w:r>
        <w:rPr>
          <w:b/>
          <w:bCs/>
          <w:sz w:val="24"/>
        </w:rPr>
        <w:t>#</w:t>
      </w: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FOLLOW(T’)=FOLLOW(T)=FIRST(E’)</w:t>
      </w:r>
      <w:r>
        <w:rPr>
          <w:rFonts w:hint="eastAsia" w:ascii="宋体" w:hAnsi="宋体" w:cs="宋体"/>
          <w:sz w:val="24"/>
        </w:rPr>
        <w:t>∪</w:t>
      </w:r>
      <w:r>
        <w:rPr>
          <w:sz w:val="24"/>
        </w:rPr>
        <w:t>FOLLW(E)</w:t>
      </w:r>
      <w:r>
        <w:rPr>
          <w:b/>
          <w:bCs/>
          <w:sz w:val="24"/>
        </w:rPr>
        <w:t xml:space="preserve"> = {+,  ),  # }</w:t>
      </w:r>
      <w:r>
        <w:rPr>
          <w:sz w:val="24"/>
        </w:rPr>
        <w:t xml:space="preserve"> </w:t>
      </w:r>
    </w:p>
    <w:p>
      <w:pPr>
        <w:spacing w:line="360" w:lineRule="auto"/>
        <w:rPr>
          <w:b/>
          <w:bCs/>
          <w:sz w:val="24"/>
        </w:rPr>
      </w:pPr>
      <w:r>
        <w:rPr>
          <w:sz w:val="24"/>
        </w:rPr>
        <w:t>FOLLOW(F)= FIRST(T’)</w:t>
      </w:r>
      <w:r>
        <w:rPr>
          <w:rFonts w:hint="eastAsia" w:ascii="宋体" w:hAnsi="宋体" w:cs="宋体"/>
          <w:sz w:val="24"/>
        </w:rPr>
        <w:t>∪</w:t>
      </w:r>
      <w:r>
        <w:rPr>
          <w:sz w:val="24"/>
        </w:rPr>
        <w:t>FOLLW(T’)=</w:t>
      </w:r>
      <w:r>
        <w:rPr>
          <w:b/>
          <w:bCs/>
          <w:sz w:val="24"/>
        </w:rPr>
        <w:t xml:space="preserve"> {</w:t>
      </w:r>
      <w:r>
        <w:rPr>
          <w:sz w:val="24"/>
        </w:rPr>
        <w:t xml:space="preserve">*, </w:t>
      </w:r>
      <w:r>
        <w:rPr>
          <w:rFonts w:hint="eastAsia"/>
          <w:b/>
          <w:bCs/>
          <w:sz w:val="24"/>
        </w:rPr>
        <w:t>ε</w:t>
      </w:r>
      <w:r>
        <w:rPr>
          <w:b/>
          <w:bCs/>
          <w:sz w:val="24"/>
        </w:rPr>
        <w:t>,  +,  ),  # }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(2)</w:t>
      </w:r>
      <w:r>
        <w:rPr>
          <w:rFonts w:hint="eastAsia" w:ascii="宋体" w:hAnsi="宋体" w:cs="宋体"/>
          <w:color w:val="000000" w:themeColor="text1"/>
          <w:sz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</w:rPr>
        <w:t>8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rPr>
          <w:rFonts w:hint="eastAsia"/>
          <w:b/>
          <w:bCs/>
          <w:sz w:val="24"/>
        </w:rPr>
        <w:t>分析表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是LL(1)文法。</w:t>
      </w:r>
    </w:p>
    <w:p>
      <w:pPr>
        <w:spacing w:line="360" w:lineRule="auto"/>
        <w:rPr>
          <w:sz w:val="24"/>
        </w:rPr>
      </w:pPr>
      <w:r>
        <w:rPr>
          <w:sz w:val="24"/>
        </w:rPr>
        <w:t>(3)</w:t>
      </w:r>
      <w:r>
        <w:rPr>
          <w:rFonts w:hint="eastAsia" w:ascii="宋体" w:hAnsi="宋体" w:cs="宋体"/>
          <w:color w:val="000000" w:themeColor="text1"/>
          <w:sz w:val="24"/>
        </w:rPr>
        <w:t xml:space="preserve"> (</w:t>
      </w:r>
      <w:r>
        <w:rPr>
          <w:rFonts w:hint="eastAsia" w:ascii="宋体" w:cs="宋体"/>
          <w:color w:val="000000" w:themeColor="text1"/>
          <w:sz w:val="24"/>
        </w:rPr>
        <w:t>5</w:t>
      </w:r>
      <w:r>
        <w:rPr>
          <w:rFonts w:hint="eastAsia" w:ascii="宋体" w:hAnsi="宋体" w:cs="宋体"/>
          <w:color w:val="000000" w:themeColor="text1"/>
          <w:sz w:val="24"/>
        </w:rPr>
        <w:t>分)</w:t>
      </w:r>
      <w:r>
        <w:rPr>
          <w:sz w:val="24"/>
        </w:rPr>
        <w:t>id+id*id</w:t>
      </w:r>
      <w:r>
        <w:rPr>
          <w:rFonts w:hint="eastAsia"/>
          <w:sz w:val="24"/>
        </w:rPr>
        <w:t>分析过程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55340" cy="2768600"/>
            <wp:effectExtent l="19050" t="0" r="0" b="0"/>
            <wp:docPr id="1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6934200" cy="5791200"/>
                      <a:chOff x="357188" y="762000"/>
                      <a:chExt cx="6934200" cy="5791200"/>
                    </a:xfrm>
                  </a:grpSpPr>
                  <a:grpSp>
                    <a:nvGrpSpPr>
                      <a:cNvPr id="62" name="组合 61"/>
                      <a:cNvGrpSpPr/>
                    </a:nvGrpSpPr>
                    <a:grpSpPr>
                      <a:xfrm>
                        <a:off x="357188" y="762000"/>
                        <a:ext cx="6934200" cy="5791200"/>
                        <a:chOff x="357188" y="762000"/>
                        <a:chExt cx="6934200" cy="5791200"/>
                      </a:xfrm>
                    </a:grpSpPr>
                    <a:sp>
                      <a:nvSpPr>
                        <a:cNvPr id="65540" name="Text Box 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3388" y="1371600"/>
                          <a:ext cx="6705600" cy="4760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CN"/>
                          </a:p>
                          <a:p>
                            <a:pPr algn="ctr"/>
                            <a:endParaRPr lang="en-US" altLang="zh-CN"/>
                          </a:p>
                          <a:p>
                            <a:pPr algn="ctr"/>
                            <a:endParaRPr lang="en-US" altLang="zh-CN"/>
                          </a:p>
                          <a:p>
                            <a:pPr algn="ctr"/>
                            <a:endParaRPr lang="en-US" altLang="zh-CN"/>
                          </a:p>
                          <a:p>
                            <a:pPr algn="ctr"/>
                            <a:endParaRPr lang="en-US" altLang="zh-CN"/>
                          </a:p>
                          <a:p>
                            <a:pPr algn="ctr"/>
                            <a:endParaRPr lang="en-US" altLang="zh-CN"/>
                          </a:p>
                        </a:txBody>
                        <a:useSpRect/>
                      </a:txSp>
                    </a:sp>
                    <a:sp>
                      <a:nvSpPr>
                        <a:cNvPr id="65541" name="Line 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7188" y="76200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2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90588" y="99060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3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7188" y="121920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4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7188" y="647700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62188" y="762000"/>
                          <a:ext cx="0" cy="571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6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233988" y="762000"/>
                          <a:ext cx="0" cy="5715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7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3388" y="762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2800"/>
                              <a:t>分析栈</a:t>
                            </a:r>
                            <a:endParaRPr lang="zh-CN" altLang="en-US" sz="2800"/>
                          </a:p>
                        </a:txBody>
                        <a:useSpRect/>
                      </a:txSp>
                    </a:sp>
                    <a:sp>
                      <a:nvSpPr>
                        <a:cNvPr id="65548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66988" y="762000"/>
                          <a:ext cx="2424112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2800"/>
                              <a:t>输入符号串</a:t>
                            </a:r>
                            <a:endParaRPr lang="zh-CN" altLang="en-US" sz="2800"/>
                          </a:p>
                        </a:txBody>
                        <a:useSpRect/>
                      </a:txSp>
                    </a:sp>
                    <a:sp>
                      <a:nvSpPr>
                        <a:cNvPr id="65549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81588" y="762000"/>
                          <a:ext cx="1600200" cy="519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2800"/>
                              <a:t>输出</a:t>
                            </a:r>
                            <a:endParaRPr lang="zh-CN" altLang="en-US" sz="2800"/>
                          </a:p>
                        </a:txBody>
                        <a:useSpRect/>
                      </a:txSp>
                    </a:sp>
                    <a:sp>
                      <a:nvSpPr>
                        <a:cNvPr id="2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121920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3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152400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2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182880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#E’T’F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29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24384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30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27432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31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2133600"/>
                          <a:ext cx="1524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#E’T’id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3" name="Text 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30480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#E’T+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4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788" y="33528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#E’T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5" name="Text Box 3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788" y="36576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#E’T’F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6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39624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#E’T’id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7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42672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8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60960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49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48768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#E’T’F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0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5181600"/>
                          <a:ext cx="1676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#E’T’id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1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788" y="548640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#E’T’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2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57912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3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1988" y="45720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#E’T’F*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1143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id+id*id#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5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14478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id+id*id#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6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1752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id+id*id#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7" name="Text Box 4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71788" y="20574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id+id*id#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8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23622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59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2667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0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71788" y="29718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+id*id#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1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47988" y="3276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2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24188" y="35814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id*id#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3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24188" y="38862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dirty="0"/>
                              <a:t>    id*id#</a:t>
                            </a:r>
                            <a:r>
                              <a:rPr lang="zh-CN" altLang="en-US" sz="2400" dirty="0"/>
                              <a:t> </a:t>
                            </a:r>
                            <a:endParaRPr lang="zh-CN" altLang="en-US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4564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24188" y="4191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5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76588" y="44958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*id#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6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00388" y="4800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 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7" name="Text Box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00388" y="51054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 id#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8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76588" y="54102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   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69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76588" y="5715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   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0" name="Text 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76588" y="60198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        #</a:t>
                            </a:r>
                            <a:r>
                              <a:rPr lang="zh-CN" altLang="en-US" sz="2400"/>
                              <a:t> </a:t>
                            </a:r>
                            <a:endParaRPr lang="zh-CN" altLang="en-US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1" name="Text 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10188" y="1143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E→TE’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2" name="Text 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10188" y="14478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T→FT’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3" name="Text 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86388" y="1752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F→id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4" name="Text 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23622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T’→ </a:t>
                            </a:r>
                            <a:r>
                              <a:rPr lang="en-US" altLang="zh-CN" sz="24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4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76" name="Text 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10188" y="2667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E’→+TE’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7" name="Text Box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3276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T→FT’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8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35814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 F→id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79" name="Text Box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42672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T’→*FT’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80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310188" y="48006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F→id </a:t>
                            </a:r>
                            <a:endParaRPr lang="en-US" altLang="zh-CN" sz="2400"/>
                          </a:p>
                        </a:txBody>
                        <a:useSpRect/>
                      </a:txSp>
                    </a:sp>
                    <a:sp>
                      <a:nvSpPr>
                        <a:cNvPr id="64581" name="Text Box 6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5334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T’→ </a:t>
                            </a:r>
                            <a:r>
                              <a:rPr lang="en-US" altLang="zh-CN" sz="24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4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582" name="Text Box 7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33988" y="5715000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E’→ </a:t>
                            </a:r>
                            <a:r>
                              <a:rPr lang="en-US" altLang="zh-CN" sz="2400">
                                <a:solidFill>
                                  <a:srgbClr val="800000"/>
                                </a:solidFill>
                              </a:rPr>
                              <a:t>ε</a:t>
                            </a:r>
                            <a:endParaRPr lang="en-US" altLang="zh-CN" sz="24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 Box 7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05413" y="6072188"/>
                          <a:ext cx="1905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50000"/>
                              </a:spcBef>
                              <a:spcAft>
                                <a:spcPct val="0"/>
                              </a:spcAft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3600" b="1" kern="1200">
                                <a:solidFill>
                                  <a:schemeClr val="tx1"/>
                                </a:solidFill>
                                <a:latin typeface="Times New Roman" panose="02020603050405020304" charset="0"/>
                                <a:ea typeface="华文新魏" panose="02010800040101010101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/>
                              <a:t> acc</a:t>
                            </a:r>
                            <a:endParaRPr lang="en-US" altLang="zh-CN" sz="2400">
                              <a:solidFill>
                                <a:srgbClr val="80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rFonts w:hint="eastAsia" w:ascii="宋体" w:hAnsi="宋体" w:cs="宋体"/>
        </w:rPr>
        <w:t xml:space="preserve"> （1</w:t>
      </w:r>
      <w:r>
        <w:rPr>
          <w:rFonts w:hint="eastAsia" w:ascii="宋体" w:cs="宋体"/>
        </w:rPr>
        <w:t>5</w:t>
      </w:r>
      <w:r>
        <w:rPr>
          <w:rFonts w:hint="eastAsia" w:ascii="宋体" w:hAnsi="宋体" w:cs="宋体"/>
        </w:rPr>
        <w:t>分）</w:t>
      </w:r>
      <w:r>
        <w:rPr>
          <w:rFonts w:hint="eastAsia" w:cs="宋体"/>
          <w:sz w:val="24"/>
        </w:rPr>
        <w:t>文法</w:t>
      </w:r>
      <w:r>
        <w:rPr>
          <w:sz w:val="24"/>
        </w:rPr>
        <w:t>G[S ]</w:t>
      </w:r>
      <w:r>
        <w:rPr>
          <w:rFonts w:hint="eastAsia" w:ascii="宋体" w:hAnsi="宋体" w:cs="宋体"/>
        </w:rPr>
        <w:t xml:space="preserve">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 xml:space="preserve">(0)S ’ </w:t>
      </w:r>
      <w:r>
        <w:rPr>
          <w:rFonts w:hint="eastAsia"/>
          <w:sz w:val="24"/>
        </w:rPr>
        <w:t>→</w:t>
      </w:r>
      <w:r>
        <w:rPr>
          <w:sz w:val="24"/>
        </w:rPr>
        <w:t>E  (1)E</w:t>
      </w:r>
      <w:r>
        <w:rPr>
          <w:rFonts w:hint="eastAsia"/>
          <w:sz w:val="24"/>
        </w:rPr>
        <w:t>→</w:t>
      </w:r>
      <w:r>
        <w:rPr>
          <w:sz w:val="24"/>
        </w:rPr>
        <w:t>aA   (2)E</w:t>
      </w:r>
      <w:r>
        <w:rPr>
          <w:rFonts w:hint="eastAsia"/>
          <w:sz w:val="24"/>
        </w:rPr>
        <w:t>→</w:t>
      </w:r>
      <w:r>
        <w:rPr>
          <w:sz w:val="24"/>
        </w:rPr>
        <w:t xml:space="preserve">bB (3)A→cA 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 xml:space="preserve">(4)A→d (5)B→cB   (6)B→d </w:t>
      </w:r>
    </w:p>
    <w:p>
      <w:pPr>
        <w:spacing w:line="360" w:lineRule="auto"/>
        <w:rPr>
          <w:rFonts w:cs="宋体"/>
          <w:sz w:val="24"/>
        </w:rPr>
      </w:pPr>
      <w:r>
        <w:rPr>
          <w:sz w:val="24"/>
        </w:rPr>
        <w:t xml:space="preserve">  (1)</w:t>
      </w:r>
      <w:r>
        <w:rPr>
          <w:rFonts w:hint="eastAsia" w:cs="宋体"/>
          <w:sz w:val="24"/>
        </w:rPr>
        <w:t>构造识别</w:t>
      </w:r>
      <w:r>
        <w:rPr>
          <w:b/>
          <w:bCs/>
          <w:sz w:val="24"/>
        </w:rPr>
        <w:t>LR(0)</w:t>
      </w:r>
      <w:r>
        <w:rPr>
          <w:rFonts w:hint="eastAsia" w:cs="宋体"/>
          <w:sz w:val="24"/>
        </w:rPr>
        <w:t>可归前缀的</w:t>
      </w:r>
      <w:r>
        <w:rPr>
          <w:rFonts w:cs="宋体"/>
          <w:sz w:val="24"/>
        </w:rPr>
        <w:t>DFA</w:t>
      </w:r>
      <w:r>
        <w:rPr>
          <w:rFonts w:hint="eastAsia" w:cs="宋体"/>
          <w:sz w:val="24"/>
        </w:rPr>
        <w:t>。（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ind w:firstLine="241" w:firstLineChars="100"/>
        <w:rPr>
          <w:rFonts w:cs="宋体"/>
          <w:sz w:val="24"/>
        </w:rPr>
      </w:pPr>
      <w:r>
        <w:rPr>
          <w:rFonts w:ascii="宋体" w:hAnsi="宋体"/>
          <w:b/>
          <w:sz w:val="24"/>
        </w:rPr>
        <w:pict>
          <v:line id="_x0000_s1447" o:spid="_x0000_s1447" o:spt="20" style="position:absolute;left:0pt;margin-left:-19.5pt;margin-top:2.6pt;height:592.8pt;width:0pt;z-index:251665408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宋体" w:hAnsi="宋体"/>
          <w:b/>
          <w:sz w:val="24"/>
        </w:rPr>
        <w:pict>
          <v:group id="_x0000_s1448" o:spid="_x0000_s1448" o:spt="203" style="position:absolute;left:0pt;margin-left:-114.25pt;margin-top:15.65pt;height:589.15pt;width:99pt;z-index:251666432;mso-width-relative:page;mso-height-relative:page;" coordorigin="495,1698" coordsize="1980,11783">
            <o:lock v:ext="edit"/>
            <v:shape id="_x0000_s1449" o:spid="_x0000_s1449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450" o:spid="_x0000_s1450" o:spt="203" style="position:absolute;left:495;top:1698;height:7595;width:1980;" coordorigin="495,1698" coordsize="1980,7595">
              <o:lock v:ext="edit"/>
              <v:shape id="_x0000_s1451" o:spid="_x0000_s1451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452" o:spid="_x0000_s1452" o:spt="203" style="position:absolute;left:495;top:3561;height:1404;width:1440;" coordorigin="675,1953" coordsize="1440,1404">
                <o:lock v:ext="edit"/>
                <v:group id="_x0000_s1453" o:spid="_x0000_s1453" o:spt="203" style="position:absolute;left:675;top:1953;height:1404;width:1440;" coordorigin="675,1953" coordsize="1440,1404">
                  <o:lock v:ext="edit"/>
                  <v:shape id="_x0000_s1454" o:spid="_x0000_s1454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55" o:spid="_x0000_s1455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56" o:spid="_x0000_s1456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57" o:spid="_x0000_s1457" o:spt="203" style="position:absolute;left:495;top:7202;height:1404;width:1440;" coordorigin="675,5385" coordsize="1440,1404">
                <o:lock v:ext="edit"/>
                <v:group id="_x0000_s1458" o:spid="_x0000_s1458" o:spt="203" style="position:absolute;left:675;top:5385;height:1404;width:1440;" coordorigin="675,1953" coordsize="1440,1404">
                  <o:lock v:ext="edit"/>
                  <v:shape id="_x0000_s1459" o:spid="_x0000_s1459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60" o:spid="_x0000_s1460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61" o:spid="_x0000_s1461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462" o:spid="_x0000_s1462" o:spt="203" style="position:absolute;left:495;top:5415;height:1404;width:1440;" coordorigin="675,1953" coordsize="1440,1404">
                <o:lock v:ext="edit"/>
                <v:shape id="_x0000_s1463" o:spid="_x0000_s1463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464" o:spid="_x0000_s1464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465" o:spid="_x0000_s1465" o:spt="203" style="position:absolute;left:500;top:1698;height:1404;width:1440;" coordorigin="500,1698" coordsize="1440,1404">
                <o:lock v:ext="edit"/>
                <v:group id="_x0000_s1466" o:spid="_x0000_s1466" o:spt="203" style="position:absolute;left:500;top:1698;height:1404;width:1440;" coordorigin="495,3545" coordsize="1440,1404">
                  <o:lock v:ext="edit"/>
                  <v:shape id="_x0000_s1467" o:spid="_x0000_s1467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468" o:spid="_x0000_s1468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469" o:spid="_x0000_s1469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sz w:val="24"/>
        </w:rPr>
        <w:t>(2)</w:t>
      </w:r>
      <w:r>
        <w:rPr>
          <w:rFonts w:hint="eastAsia" w:cs="宋体"/>
          <w:sz w:val="24"/>
        </w:rPr>
        <w:t>构造文法的</w:t>
      </w:r>
      <w:r>
        <w:rPr>
          <w:sz w:val="24"/>
        </w:rPr>
        <w:t>LR(0)</w:t>
      </w:r>
      <w:r>
        <w:rPr>
          <w:rFonts w:hint="eastAsia" w:cs="宋体"/>
          <w:sz w:val="24"/>
        </w:rPr>
        <w:t>分析表；（</w:t>
      </w:r>
      <w:r>
        <w:rPr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rPr>
          <w:rFonts w:cs="宋体"/>
          <w:bCs/>
          <w:sz w:val="24"/>
        </w:rPr>
      </w:pPr>
      <w:r>
        <w:rPr>
          <w:rFonts w:hint="eastAsia" w:cs="宋体"/>
          <w:bCs/>
          <w:sz w:val="24"/>
        </w:rPr>
        <w:t>解：</w:t>
      </w:r>
      <w:r>
        <w:rPr>
          <w:rFonts w:cs="宋体"/>
          <w:bCs/>
          <w:sz w:val="24"/>
        </w:rPr>
        <w:t xml:space="preserve">(1) </w:t>
      </w:r>
      <w:r>
        <w:rPr>
          <w:rFonts w:hint="eastAsia" w:cs="宋体"/>
          <w:bCs/>
          <w:sz w:val="24"/>
        </w:rPr>
        <w:t>识别可</w:t>
      </w:r>
      <w:r>
        <w:rPr>
          <w:rFonts w:hint="eastAsia" w:cs="宋体"/>
          <w:sz w:val="24"/>
        </w:rPr>
        <w:t>归</w:t>
      </w:r>
      <w:r>
        <w:rPr>
          <w:rFonts w:hint="eastAsia" w:cs="宋体"/>
          <w:bCs/>
          <w:sz w:val="24"/>
        </w:rPr>
        <w:t>前缀的自动机</w:t>
      </w:r>
      <w:r>
        <w:rPr>
          <w:rFonts w:cs="宋体"/>
          <w:bCs/>
          <w:sz w:val="24"/>
        </w:rPr>
        <w:t>DFA:</w:t>
      </w:r>
      <w:r>
        <w:rPr>
          <w:rFonts w:hint="eastAsia" w:cs="宋体"/>
          <w:sz w:val="24"/>
        </w:rPr>
        <w:t xml:space="preserve"> （</w:t>
      </w:r>
      <w:r>
        <w:rPr>
          <w:rFonts w:cs="宋体"/>
          <w:sz w:val="24"/>
        </w:rPr>
        <w:t>10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ind w:firstLine="1132" w:firstLineChars="470"/>
        <w:rPr>
          <w:rFonts w:cs="宋体"/>
          <w:bCs/>
          <w:sz w:val="24"/>
        </w:rPr>
      </w:pPr>
      <w:r>
        <w:rPr>
          <w:rFonts w:cs="宋体"/>
          <w:b/>
          <w:sz w:val="24"/>
        </w:rPr>
        <w:drawing>
          <wp:inline distT="0" distB="0" distL="0" distR="0">
            <wp:extent cx="3545205" cy="2216785"/>
            <wp:effectExtent l="0" t="0" r="0" b="0"/>
            <wp:docPr id="3" name="对象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961438" cy="4886325"/>
                      <a:chOff x="0" y="1857375"/>
                      <a:chExt cx="8961438" cy="4886325"/>
                    </a:xfrm>
                  </a:grpSpPr>
                  <a:sp>
                    <a:nvSpPr>
                      <a:cNvPr id="35842" name="灯片编号占位符 3"/>
                      <a:cNvSpPr>
                        <a:spLocks noGrp="1"/>
                      </a:cNvSpPr>
                    </a:nvSpPr>
                    <a:spPr bwMode="auto">
                      <a:xfrm>
                        <a:off x="7019925" y="5753100"/>
                        <a:ext cx="1905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b" anchorCtr="0" compatLnSpc="1"/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0" sz="1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mtClean="0"/>
                            <a:t>29</a:t>
                          </a:r>
                          <a:endParaRPr lang="en-US" altLang="zh-CN" smtClean="0"/>
                        </a:p>
                      </a:txBody>
                      <a:useSpRect/>
                    </a:txSp>
                  </a:sp>
                  <a:sp>
                    <a:nvSpPr>
                      <a:cNvPr id="29719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1571625" y="3609975"/>
                        <a:ext cx="1643063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1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 :</a:t>
                          </a:r>
                          <a:r>
                            <a:rPr lang="en-US" altLang="zh-CN">
                              <a:latin typeface="Times New Roman" panose="02020603050405020304" charset="0"/>
                            </a:rPr>
                            <a:t>S </a:t>
                          </a:r>
                          <a:r>
                            <a:rPr lang="zh-CN" altLang="en-US">
                              <a:latin typeface="Times New Roman" panose="02020603050405020304" charset="0"/>
                            </a:rPr>
                            <a:t>´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41" name="Rectangle 45"/>
                      <a:cNvSpPr>
                        <a:spLocks noChangeArrowheads="1"/>
                      </a:cNvSpPr>
                    </a:nvSpPr>
                    <a:spPr bwMode="auto">
                      <a:xfrm>
                        <a:off x="6786563" y="3143250"/>
                        <a:ext cx="2174875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10: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50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71938" y="1928813"/>
                        <a:ext cx="1643062" cy="105251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7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4: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pPr>
                            <a:lnSpc>
                              <a:spcPct val="70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 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cA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pPr>
                            <a:lnSpc>
                              <a:spcPct val="70000"/>
                            </a:lnSpc>
                          </a:pP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 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52" name="Text 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71625" y="2000250"/>
                        <a:ext cx="1643063" cy="120015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2</a:t>
                          </a: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cA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</a:t>
                          </a:r>
                          <a:endParaRPr lang="zh-CN" altLang="en-US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53" name="Rectangle 57"/>
                      <a:cNvSpPr>
                        <a:spLocks noChangeArrowheads="1"/>
                      </a:cNvSpPr>
                    </a:nvSpPr>
                    <a:spPr bwMode="auto">
                      <a:xfrm>
                        <a:off x="0" y="2643188"/>
                        <a:ext cx="1143000" cy="1524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 fontAlgn="t"/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0</a:t>
                          </a:r>
                          <a:r>
                            <a:rPr lang="en-US" altLang="zh-CN">
                              <a:latin typeface="Times New Roman" panose="02020603050405020304" charset="0"/>
                            </a:rPr>
                            <a:t>:</a:t>
                          </a:r>
                          <a:endParaRPr lang="en-US" altLang="zh-CN">
                            <a:latin typeface="Times New Roman" panose="02020603050405020304" charset="0"/>
                          </a:endParaRPr>
                        </a:p>
                        <a:p>
                          <a:pPr fontAlgn="t"/>
                          <a:r>
                            <a:rPr lang="en-US" altLang="zh-CN">
                              <a:latin typeface="Times New Roman" panose="02020603050405020304" charset="0"/>
                            </a:rPr>
                            <a:t>S </a:t>
                          </a:r>
                          <a:r>
                            <a:rPr lang="zh-CN" altLang="en-US">
                              <a:latin typeface="Times New Roman" panose="02020603050405020304" charset="0"/>
                            </a:rPr>
                            <a:t>´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pPr fontAlgn="t"/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aA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pPr fontAlgn="t"/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bB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55" name="Rectangle 59"/>
                      <a:cNvSpPr>
                        <a:spLocks noChangeArrowheads="1"/>
                      </a:cNvSpPr>
                    </a:nvSpPr>
                    <a:spPr bwMode="auto">
                      <a:xfrm>
                        <a:off x="1500188" y="4500563"/>
                        <a:ext cx="1714500" cy="120015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3: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</a:t>
                          </a:r>
                          <a:endParaRPr lang="zh-CN" altLang="en-US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 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cB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 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5851" name="Text Box 7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553200" y="4876800"/>
                        <a:ext cx="13716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9772" name="Rectangle 76"/>
                      <a:cNvSpPr>
                        <a:spLocks noChangeArrowheads="1"/>
                      </a:cNvSpPr>
                    </a:nvSpPr>
                    <a:spPr bwMode="auto">
                      <a:xfrm>
                        <a:off x="4000500" y="5357813"/>
                        <a:ext cx="1714500" cy="120015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5: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</a:t>
                          </a:r>
                          <a:endParaRPr lang="zh-CN" altLang="en-US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cB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  <a:p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  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</a:t>
                          </a:r>
                          <a:endParaRPr lang="en-US" altLang="zh-CN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3" name="Rectangle 77"/>
                      <a:cNvSpPr>
                        <a:spLocks noChangeArrowheads="1"/>
                      </a:cNvSpPr>
                    </a:nvSpPr>
                    <a:spPr bwMode="auto">
                      <a:xfrm>
                        <a:off x="4071938" y="3538538"/>
                        <a:ext cx="1643062" cy="4619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6: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aA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4" name="Rectangle 78"/>
                      <a:cNvSpPr>
                        <a:spLocks noChangeArrowheads="1"/>
                      </a:cNvSpPr>
                    </a:nvSpPr>
                    <a:spPr bwMode="auto">
                      <a:xfrm>
                        <a:off x="4000500" y="4429125"/>
                        <a:ext cx="1714500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7: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E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bB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5" name="Rectangle 79"/>
                      <a:cNvSpPr>
                        <a:spLocks noChangeArrowheads="1"/>
                      </a:cNvSpPr>
                    </a:nvSpPr>
                    <a:spPr bwMode="auto">
                      <a:xfrm>
                        <a:off x="6754813" y="2286000"/>
                        <a:ext cx="2174875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8: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A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cA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6" name="Rectangle 80"/>
                      <a:cNvSpPr>
                        <a:spLocks noChangeArrowheads="1"/>
                      </a:cNvSpPr>
                    </a:nvSpPr>
                    <a:spPr bwMode="auto">
                      <a:xfrm>
                        <a:off x="6715125" y="5500688"/>
                        <a:ext cx="2174875" cy="46196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9: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cB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777" name="Rectangle 81"/>
                      <a:cNvSpPr>
                        <a:spLocks noChangeArrowheads="1"/>
                      </a:cNvSpPr>
                    </a:nvSpPr>
                    <a:spPr bwMode="auto">
                      <a:xfrm>
                        <a:off x="6754813" y="4625975"/>
                        <a:ext cx="2174875" cy="46196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I</a:t>
                          </a:r>
                          <a:r>
                            <a:rPr lang="en-US" altLang="zh-CN" baseline="-25000">
                              <a:solidFill>
                                <a:srgbClr val="0000FF"/>
                              </a:solidFill>
                              <a:latin typeface="Times New Roman" panose="02020603050405020304" charset="0"/>
                            </a:rPr>
                            <a:t>11: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B 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 </a:t>
                          </a:r>
                          <a:r>
                            <a:rPr lang="en-US" altLang="zh-CN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d </a:t>
                          </a:r>
                          <a:r>
                            <a:rPr lang="zh-CN" altLang="en-US" b="1">
                              <a:latin typeface="Times New Roman" panose="02020603050405020304" charset="0"/>
                              <a:sym typeface="Symbol" panose="05050102010706020507" pitchFamily="1" charset="2"/>
                            </a:rPr>
                            <a:t></a:t>
                          </a:r>
                          <a:endParaRPr lang="zh-CN" altLang="en-US" b="1">
                            <a:latin typeface="Times New Roman" panose="02020603050405020304" charset="0"/>
                            <a:sym typeface="Symbol" panose="05050102010706020507" pitchFamily="1" charset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812" name="Line 10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143000" y="2500313"/>
                        <a:ext cx="428625" cy="190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3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1143000" y="3833813"/>
                        <a:ext cx="428625" cy="460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4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1071563" y="4143375"/>
                        <a:ext cx="428625" cy="5000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5" name="Line 10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14688" y="4643438"/>
                        <a:ext cx="785812" cy="714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6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3214688" y="3000375"/>
                        <a:ext cx="3643312" cy="35718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7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3214688" y="3071813"/>
                        <a:ext cx="857250" cy="571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8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5715000" y="2286000"/>
                        <a:ext cx="1071563" cy="21431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19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5715000" y="2786063"/>
                        <a:ext cx="1071563" cy="35718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20" name="Line 10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14688" y="5072063"/>
                        <a:ext cx="3571875" cy="71437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21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3214688" y="5500688"/>
                        <a:ext cx="785812" cy="2857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22" name="Line 10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715000" y="5072063"/>
                        <a:ext cx="1000125" cy="5000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23" name="Line 10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5643563" y="5857875"/>
                        <a:ext cx="1071562" cy="714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cxnSp>
                    <a:nvCxnSpPr>
                      <a:cNvPr id="33824" name="AutoShape 1073"/>
                      <a:cNvCxnSpPr>
                        <a:cxnSpLocks noChangeShapeType="1"/>
                      </a:cNvCxnSpPr>
                    </a:nvCxnSpPr>
                    <a:spPr bwMode="auto">
                      <a:xfrm flipH="1" flipV="1">
                        <a:off x="5372100" y="1928813"/>
                        <a:ext cx="342900" cy="381000"/>
                      </a:xfrm>
                      <a:prstGeom prst="curvedConnector4">
                        <a:avLst>
                          <a:gd name="adj1" fmla="val -66667"/>
                          <a:gd name="adj2" fmla="val 16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</a:cxnSp>
                  <a:sp>
                    <a:nvSpPr>
                      <a:cNvPr id="33825" name="Line 1039"/>
                      <a:cNvSpPr>
                        <a:spLocks noChangeShapeType="1"/>
                      </a:cNvSpPr>
                    </a:nvSpPr>
                    <a:spPr bwMode="auto">
                      <a:xfrm>
                        <a:off x="3214688" y="2286000"/>
                        <a:ext cx="857250" cy="4603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33826" name="Text Box 10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3000" y="2143125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a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27" name="Text Box 10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14438" y="3286125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E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28" name="Text Box 105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00125" y="428625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b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29" name="Text Box 10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0438" y="1857375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c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0" name="Text Box 10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1388" y="257175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d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1" name="Text Box 10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43313" y="3114675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A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2" name="Text Box 10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38513" y="428625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B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3" name="Text Box 10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10000" y="485775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d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4" name="Text Box 10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09950" y="5500688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c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5" name="Text Box 10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81700" y="198120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A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6" name="Text Box 106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81700" y="259080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d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7" name="Text Box 106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81700" y="525780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d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sp>
                    <a:nvSpPr>
                      <a:cNvPr id="33838" name="Text Box 106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81700" y="5857875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B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  <a:cxnSp>
                    <a:nvCxnSpPr>
                      <a:cNvPr id="33839" name="AutoShape 1075"/>
                      <a:cNvCxnSpPr>
                        <a:cxnSpLocks noChangeShapeType="1"/>
                      </a:cNvCxnSpPr>
                    </a:nvCxnSpPr>
                    <a:spPr bwMode="auto">
                      <a:xfrm rot="10800000" flipH="1" flipV="1">
                        <a:off x="4000500" y="6096000"/>
                        <a:ext cx="342900" cy="381000"/>
                      </a:xfrm>
                      <a:prstGeom prst="curvedConnector4">
                        <a:avLst>
                          <a:gd name="adj1" fmla="val -66667"/>
                          <a:gd name="adj2" fmla="val 16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tailEnd type="triangle" w="med" len="med"/>
                      </a:ln>
                    </a:spPr>
                  </a:cxnSp>
                  <a:sp>
                    <a:nvSpPr>
                      <a:cNvPr id="33840" name="Text Box 10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1388" y="6286500"/>
                        <a:ext cx="3048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US" altLang="zh-CN"/>
                            <a:t>c</a:t>
                          </a:r>
                          <a:endParaRPr lang="en-US" altLang="zh-CN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Cs/>
          <w:sz w:val="24"/>
        </w:rPr>
        <w:t>(2) LR(0)</w:t>
      </w:r>
      <w:r>
        <w:rPr>
          <w:rFonts w:hint="eastAsia" w:cs="宋体"/>
          <w:bCs/>
          <w:sz w:val="24"/>
        </w:rPr>
        <w:t>分析表：</w:t>
      </w:r>
      <w:r>
        <w:rPr>
          <w:rFonts w:hint="eastAsia" w:cs="宋体"/>
          <w:sz w:val="24"/>
        </w:rPr>
        <w:t>（</w:t>
      </w:r>
      <w:r>
        <w:rPr>
          <w:sz w:val="24"/>
        </w:rPr>
        <w:t>5</w:t>
      </w:r>
      <w:r>
        <w:rPr>
          <w:rFonts w:hint="eastAsia" w:cs="宋体"/>
          <w:sz w:val="24"/>
        </w:rPr>
        <w:t>分）</w:t>
      </w:r>
    </w:p>
    <w:p>
      <w:pPr>
        <w:spacing w:line="360" w:lineRule="auto"/>
        <w:rPr>
          <w:rFonts w:cs="宋体"/>
          <w:b/>
          <w:bCs/>
          <w:sz w:val="24"/>
        </w:rPr>
      </w:pPr>
      <w:r>
        <w:rPr>
          <w:rFonts w:cs="宋体"/>
          <w:b/>
          <w:sz w:val="24"/>
        </w:rPr>
        <w:drawing>
          <wp:inline distT="0" distB="0" distL="0" distR="0">
            <wp:extent cx="4123690" cy="2519045"/>
            <wp:effectExtent l="0" t="0" r="0" b="0"/>
            <wp:docPr id="2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4119562" cy="2516187"/>
                      <a:chOff x="5024438" y="4214813"/>
                      <a:chExt cx="4119562" cy="2516187"/>
                    </a:xfrm>
                  </a:grpSpPr>
                  <a:sp>
                    <a:nvSpPr>
                      <a:cNvPr id="49157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24438" y="4214813"/>
                        <a:ext cx="4119562" cy="251618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Verdana" panose="020B0604030504040204" pitchFamily="3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zh-CN" altLang="en-US" sz="1000" dirty="0"/>
                            <a:t>            </a:t>
                          </a:r>
                          <a:r>
                            <a:rPr lang="en-US" altLang="zh-CN" sz="1000" b="1" dirty="0"/>
                            <a:t>a       b       c       d       #       E      A      B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</a:pPr>
                          <a:r>
                            <a:rPr lang="en-US" altLang="zh-CN" sz="1000" b="1" dirty="0"/>
                            <a:t>0          S</a:t>
                          </a:r>
                          <a:r>
                            <a:rPr lang="en-US" altLang="zh-CN" sz="1000" b="1" baseline="-15000" dirty="0"/>
                            <a:t>2</a:t>
                          </a:r>
                          <a:r>
                            <a:rPr lang="en-US" altLang="zh-CN" sz="1000" b="1" dirty="0"/>
                            <a:t>     S</a:t>
                          </a:r>
                          <a:r>
                            <a:rPr lang="en-US" altLang="zh-CN" sz="1000" b="1" baseline="-15000" dirty="0"/>
                            <a:t>3                                                   </a:t>
                          </a:r>
                          <a:r>
                            <a:rPr lang="en-US" altLang="zh-CN" sz="1000" b="1" dirty="0"/>
                            <a:t>1 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/>
                          </a:pPr>
                          <a:r>
                            <a:rPr lang="en-US" altLang="zh-CN" sz="1000" b="1" dirty="0"/>
                            <a:t>                                     Acc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2"/>
                          </a:pPr>
                          <a:r>
                            <a:rPr lang="en-US" altLang="zh-CN" sz="1000" b="1" dirty="0"/>
                            <a:t>                   S</a:t>
                          </a:r>
                          <a:r>
                            <a:rPr lang="en-US" altLang="zh-CN" sz="1000" b="1" baseline="-15000" dirty="0"/>
                            <a:t>4       </a:t>
                          </a:r>
                          <a:r>
                            <a:rPr lang="en-US" altLang="zh-CN" sz="1000" b="1" dirty="0"/>
                            <a:t>S</a:t>
                          </a:r>
                          <a:r>
                            <a:rPr lang="en-US" altLang="zh-CN" sz="1000" b="1" baseline="-15000" dirty="0"/>
                            <a:t>10</a:t>
                          </a:r>
                          <a:r>
                            <a:rPr lang="en-US" altLang="zh-CN" sz="1000" b="1" dirty="0"/>
                            <a:t>                        6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3"/>
                          </a:pPr>
                          <a:r>
                            <a:rPr lang="en-US" altLang="zh-CN" sz="1000" b="1" dirty="0"/>
                            <a:t>                   S</a:t>
                          </a:r>
                          <a:r>
                            <a:rPr lang="en-US" altLang="zh-CN" sz="1000" b="1" baseline="-15000" dirty="0"/>
                            <a:t>5       </a:t>
                          </a:r>
                          <a:r>
                            <a:rPr lang="en-US" altLang="zh-CN" sz="1000" b="1" dirty="0"/>
                            <a:t>S</a:t>
                          </a:r>
                          <a:r>
                            <a:rPr lang="en-US" altLang="zh-CN" sz="1000" b="1" baseline="-15000" dirty="0"/>
                            <a:t>11</a:t>
                          </a:r>
                          <a:r>
                            <a:rPr lang="en-US" altLang="zh-CN" sz="1000" b="1" dirty="0"/>
                            <a:t>                               7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4"/>
                          </a:pPr>
                          <a:r>
                            <a:rPr lang="en-US" altLang="zh-CN" sz="1000" b="1" dirty="0"/>
                            <a:t>                   S</a:t>
                          </a:r>
                          <a:r>
                            <a:rPr lang="en-US" altLang="zh-CN" sz="1000" b="1" baseline="-15000" dirty="0"/>
                            <a:t>4       </a:t>
                          </a:r>
                          <a:r>
                            <a:rPr lang="en-US" altLang="zh-CN" sz="1000" b="1" dirty="0"/>
                            <a:t>S</a:t>
                          </a:r>
                          <a:r>
                            <a:rPr lang="en-US" altLang="zh-CN" sz="1000" b="1" baseline="-15000" dirty="0"/>
                            <a:t>10</a:t>
                          </a:r>
                          <a:r>
                            <a:rPr lang="en-US" altLang="zh-CN" sz="1000" b="1" dirty="0"/>
                            <a:t>                        8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5"/>
                          </a:pPr>
                          <a:r>
                            <a:rPr lang="en-US" altLang="zh-CN" sz="1000" b="1" dirty="0"/>
                            <a:t>                   S</a:t>
                          </a:r>
                          <a:r>
                            <a:rPr lang="en-US" altLang="zh-CN" sz="1000" b="1" baseline="-15000" dirty="0"/>
                            <a:t>5       </a:t>
                          </a:r>
                          <a:r>
                            <a:rPr lang="en-US" altLang="zh-CN" sz="1000" b="1" dirty="0"/>
                            <a:t>S</a:t>
                          </a:r>
                          <a:r>
                            <a:rPr lang="en-US" altLang="zh-CN" sz="1000" b="1" baseline="-15000" dirty="0"/>
                            <a:t>11</a:t>
                          </a:r>
                          <a:r>
                            <a:rPr lang="en-US" altLang="zh-CN" sz="1000" b="1" dirty="0"/>
                            <a:t>                               9</a:t>
                          </a:r>
                          <a:endParaRPr lang="en-US" altLang="zh-CN" sz="1000" b="1" dirty="0"/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5"/>
                          </a:pPr>
                          <a:r>
                            <a:rPr lang="en-US" altLang="zh-CN" sz="1000" b="1" dirty="0"/>
                            <a:t>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1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1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1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1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1</a:t>
                          </a:r>
                          <a:endParaRPr lang="en-US" altLang="zh-CN" sz="1000" b="1" dirty="0">
                            <a:solidFill>
                              <a:srgbClr val="0033CC"/>
                            </a:solidFill>
                          </a:endParaRPr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7"/>
                          </a:pP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2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2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2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2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2</a:t>
                          </a:r>
                          <a:endParaRPr lang="en-US" altLang="zh-CN" sz="1000" b="1" baseline="-15000" dirty="0">
                            <a:solidFill>
                              <a:srgbClr val="0033CC"/>
                            </a:solidFill>
                          </a:endParaRPr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7"/>
                          </a:pP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3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3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3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3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3</a:t>
                          </a:r>
                          <a:endParaRPr lang="en-US" altLang="zh-CN" sz="1000" b="1" baseline="-15000" dirty="0">
                            <a:solidFill>
                              <a:srgbClr val="0033CC"/>
                            </a:solidFill>
                          </a:endParaRPr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7"/>
                          </a:pP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5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5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5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5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5</a:t>
                          </a:r>
                          <a:endParaRPr lang="en-US" altLang="zh-CN" sz="1000" b="1" baseline="-15000" dirty="0">
                            <a:solidFill>
                              <a:srgbClr val="0033CC"/>
                            </a:solidFill>
                          </a:endParaRPr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7"/>
                          </a:pP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4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4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4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4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4</a:t>
                          </a:r>
                          <a:endParaRPr lang="en-US" altLang="zh-CN" sz="1000" b="1" baseline="-15000" dirty="0">
                            <a:solidFill>
                              <a:srgbClr val="0033CC"/>
                            </a:solidFill>
                          </a:endParaRPr>
                        </a:p>
                        <a:p>
                          <a:pPr marL="457200" indent="-457200">
                            <a:lnSpc>
                              <a:spcPct val="75000"/>
                            </a:lnSpc>
                            <a:spcBef>
                              <a:spcPct val="50000"/>
                            </a:spcBef>
                            <a:buFontTx/>
                            <a:buAutoNum type="arabicPlain" startAt="7"/>
                          </a:pP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r</a:t>
                          </a:r>
                          <a:r>
                            <a:rPr lang="en-US" altLang="zh-CN" sz="1000" b="1" baseline="-15000" dirty="0">
                              <a:solidFill>
                                <a:srgbClr val="0033CC"/>
                              </a:solidFill>
                            </a:rPr>
                            <a:t>6      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6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6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6</a:t>
                          </a:r>
                          <a:r>
                            <a:rPr lang="en-US" altLang="zh-CN" sz="1000" b="1" dirty="0">
                              <a:solidFill>
                                <a:srgbClr val="0033CC"/>
                              </a:solidFill>
                            </a:rPr>
                            <a:t>      </a:t>
                          </a:r>
                          <a:r>
                            <a:rPr lang="en-US" altLang="zh-CN" sz="1000" b="1" dirty="0" err="1">
                              <a:solidFill>
                                <a:srgbClr val="0033CC"/>
                              </a:solidFill>
                            </a:rPr>
                            <a:t>r</a:t>
                          </a:r>
                          <a:r>
                            <a:rPr lang="en-US" altLang="zh-CN" sz="1000" b="1" baseline="-15000" dirty="0" err="1">
                              <a:solidFill>
                                <a:srgbClr val="0033CC"/>
                              </a:solidFill>
                            </a:rPr>
                            <a:t>6</a:t>
                          </a:r>
                          <a:endParaRPr lang="en-US" altLang="zh-CN" sz="1000" b="1" baseline="-15000" dirty="0">
                            <a:solidFill>
                              <a:srgbClr val="0033CC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cs="宋体"/>
          <w:b/>
          <w:bCs/>
          <w:sz w:val="24"/>
        </w:rPr>
      </w:pP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Cs/>
          <w:sz w:val="24"/>
        </w:rPr>
        <w:t xml:space="preserve">4. </w:t>
      </w:r>
      <w:r>
        <w:rPr>
          <w:rFonts w:hint="eastAsia" w:cs="宋体"/>
          <w:bCs/>
          <w:sz w:val="24"/>
        </w:rPr>
        <w:t>（</w:t>
      </w:r>
      <w:r>
        <w:rPr>
          <w:rFonts w:cs="宋体"/>
          <w:bCs/>
          <w:sz w:val="24"/>
        </w:rPr>
        <w:t>5</w:t>
      </w:r>
      <w:r>
        <w:rPr>
          <w:rFonts w:hint="eastAsia" w:cs="宋体"/>
          <w:bCs/>
          <w:sz w:val="24"/>
        </w:rPr>
        <w:t>分）给定文法</w:t>
      </w:r>
      <w:r>
        <w:rPr>
          <w:rFonts w:cs="宋体"/>
          <w:bCs/>
          <w:sz w:val="24"/>
        </w:rPr>
        <w:t>G(S):</w:t>
      </w:r>
    </w:p>
    <w:p>
      <w:pPr>
        <w:pStyle w:val="13"/>
        <w:spacing w:line="360" w:lineRule="auto"/>
        <w:ind w:left="825" w:firstLine="120" w:firstLineChars="5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FF0000"/>
          <w:sz w:val="24"/>
          <w:szCs w:val="24"/>
        </w:rPr>
        <w:t xml:space="preserve"> </w:t>
      </w:r>
      <w:r>
        <w:rPr>
          <w:rFonts w:cs="宋体"/>
          <w:bCs/>
          <w:color w:val="000000" w:themeColor="text1"/>
          <w:sz w:val="24"/>
          <w:szCs w:val="24"/>
        </w:rPr>
        <w:t xml:space="preserve"> S </w:t>
      </w:r>
      <w:r>
        <w:rPr>
          <w:rFonts w:cs="宋体"/>
          <w:color w:val="000000" w:themeColor="text1"/>
          <w:sz w:val="24"/>
          <w:szCs w:val="24"/>
        </w:rPr>
        <w:sym w:font="Symbol" w:char="00AE"/>
      </w:r>
      <w:r>
        <w:rPr>
          <w:rFonts w:cs="宋体"/>
          <w:color w:val="000000" w:themeColor="text1"/>
          <w:sz w:val="24"/>
          <w:szCs w:val="24"/>
        </w:rPr>
        <w:t>S;M</w:t>
      </w:r>
      <w:r>
        <w:rPr>
          <w:rFonts w:cs="宋体"/>
          <w:bCs/>
          <w:color w:val="000000" w:themeColor="text1"/>
          <w:sz w:val="24"/>
          <w:szCs w:val="24"/>
        </w:rPr>
        <w:t xml:space="preserve">|M   </w:t>
      </w:r>
    </w:p>
    <w:p>
      <w:pPr>
        <w:pStyle w:val="13"/>
        <w:spacing w:line="360" w:lineRule="auto"/>
        <w:ind w:left="825" w:firstLine="0" w:firstLineChars="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000000" w:themeColor="text1"/>
          <w:sz w:val="24"/>
          <w:szCs w:val="24"/>
        </w:rPr>
        <w:t xml:space="preserve">   M </w:t>
      </w:r>
      <w:r>
        <w:rPr>
          <w:rFonts w:cs="宋体"/>
          <w:bCs/>
          <w:color w:val="000000" w:themeColor="text1"/>
          <w:sz w:val="24"/>
          <w:szCs w:val="24"/>
        </w:rPr>
        <w:sym w:font="Symbol" w:char="00AE"/>
      </w:r>
      <w:r>
        <w:rPr>
          <w:rFonts w:cs="宋体"/>
          <w:bCs/>
          <w:color w:val="000000" w:themeColor="text1"/>
          <w:sz w:val="24"/>
          <w:szCs w:val="24"/>
        </w:rPr>
        <w:t xml:space="preserve">MbD|D </w:t>
      </w:r>
    </w:p>
    <w:p>
      <w:pPr>
        <w:pStyle w:val="13"/>
        <w:spacing w:line="360" w:lineRule="auto"/>
        <w:ind w:left="825" w:firstLine="0" w:firstLineChars="0"/>
        <w:rPr>
          <w:rFonts w:cs="宋体"/>
          <w:bCs/>
          <w:color w:val="000000" w:themeColor="text1"/>
          <w:sz w:val="24"/>
          <w:szCs w:val="24"/>
        </w:rPr>
      </w:pPr>
      <w:r>
        <w:rPr>
          <w:rFonts w:cs="宋体"/>
          <w:bCs/>
          <w:color w:val="000000" w:themeColor="text1"/>
          <w:sz w:val="24"/>
          <w:szCs w:val="24"/>
        </w:rPr>
        <w:t xml:space="preserve">   D </w:t>
      </w:r>
      <w:r>
        <w:rPr>
          <w:rFonts w:cs="宋体"/>
          <w:bCs/>
          <w:color w:val="000000" w:themeColor="text1"/>
          <w:sz w:val="24"/>
          <w:szCs w:val="24"/>
        </w:rPr>
        <w:sym w:font="Symbol" w:char="00AE"/>
      </w:r>
      <w:r>
        <w:rPr>
          <w:rFonts w:cs="宋体"/>
          <w:bCs/>
          <w:color w:val="000000" w:themeColor="text1"/>
          <w:sz w:val="24"/>
          <w:szCs w:val="24"/>
        </w:rPr>
        <w:t xml:space="preserve"> D(S)|</w:t>
      </w:r>
      <w:r>
        <w:rPr>
          <w:rFonts w:cs="宋体"/>
          <w:bCs/>
          <w:color w:val="000000" w:themeColor="text1"/>
          <w:sz w:val="24"/>
          <w:szCs w:val="24"/>
        </w:rPr>
        <w:sym w:font="Symbol" w:char="0065"/>
      </w:r>
      <w:r>
        <w:rPr>
          <w:rFonts w:cs="宋体"/>
          <w:bCs/>
          <w:color w:val="000000" w:themeColor="text1"/>
          <w:sz w:val="24"/>
          <w:szCs w:val="24"/>
        </w:rPr>
        <w:t xml:space="preserve"> </w:t>
      </w:r>
    </w:p>
    <w:p>
      <w:pPr>
        <w:spacing w:line="360" w:lineRule="auto"/>
        <w:rPr>
          <w:rFonts w:cs="宋体"/>
          <w:bCs/>
          <w:color w:val="000000" w:themeColor="text1"/>
          <w:sz w:val="24"/>
        </w:rPr>
      </w:pPr>
      <w:r>
        <w:rPr>
          <w:rFonts w:hint="eastAsia" w:cs="宋体"/>
          <w:bCs/>
          <w:color w:val="000000" w:themeColor="text1"/>
          <w:sz w:val="24"/>
        </w:rPr>
        <w:t>给出该文法的</w:t>
      </w:r>
      <w:r>
        <w:rPr>
          <w:rFonts w:cs="宋体"/>
          <w:bCs/>
          <w:color w:val="000000" w:themeColor="text1"/>
          <w:sz w:val="24"/>
        </w:rPr>
        <w:t>LR(1)</w:t>
      </w:r>
      <w:r>
        <w:rPr>
          <w:rFonts w:hint="eastAsia" w:cs="宋体"/>
          <w:bCs/>
          <w:color w:val="000000" w:themeColor="text1"/>
          <w:sz w:val="24"/>
        </w:rPr>
        <w:t>项目集规范族中的</w:t>
      </w:r>
      <w:r>
        <w:rPr>
          <w:rFonts w:cs="宋体"/>
          <w:bCs/>
          <w:color w:val="000000" w:themeColor="text1"/>
          <w:sz w:val="24"/>
        </w:rPr>
        <w:t>I</w:t>
      </w:r>
      <w:r>
        <w:rPr>
          <w:rFonts w:cs="宋体"/>
          <w:bCs/>
          <w:color w:val="000000" w:themeColor="text1"/>
          <w:sz w:val="24"/>
          <w:vertAlign w:val="subscript"/>
        </w:rPr>
        <w:t>0</w:t>
      </w:r>
      <w:r>
        <w:rPr>
          <w:rFonts w:cs="宋体"/>
          <w:bCs/>
          <w:color w:val="000000" w:themeColor="text1"/>
          <w:sz w:val="24"/>
        </w:rPr>
        <w:t xml:space="preserve"> </w:t>
      </w:r>
      <w:r>
        <w:rPr>
          <w:rFonts w:hint="eastAsia" w:cs="宋体"/>
          <w:bCs/>
          <w:color w:val="000000" w:themeColor="text1"/>
          <w:sz w:val="24"/>
        </w:rPr>
        <w:t>。</w:t>
      </w:r>
    </w:p>
    <w:p>
      <w:pPr>
        <w:spacing w:line="360" w:lineRule="auto"/>
        <w:rPr>
          <w:rFonts w:cs="宋体"/>
          <w:color w:val="000000" w:themeColor="text1"/>
          <w:sz w:val="24"/>
        </w:rPr>
      </w:pPr>
      <w:r>
        <w:rPr>
          <w:rFonts w:hint="eastAsia" w:cs="宋体"/>
          <w:color w:val="000000" w:themeColor="text1"/>
          <w:sz w:val="24"/>
        </w:rPr>
        <w:t>解：</w:t>
      </w:r>
      <w:r>
        <w:rPr>
          <w:rFonts w:cs="宋体"/>
          <w:b/>
          <w:bCs/>
          <w:color w:val="000000" w:themeColor="text1"/>
          <w:sz w:val="24"/>
        </w:rPr>
        <w:t>I</w:t>
      </w:r>
      <w:r>
        <w:rPr>
          <w:rFonts w:cs="宋体"/>
          <w:b/>
          <w:bCs/>
          <w:color w:val="000000" w:themeColor="text1"/>
          <w:sz w:val="24"/>
          <w:vertAlign w:val="subscript"/>
        </w:rPr>
        <w:t>0</w:t>
      </w:r>
      <w:r>
        <w:rPr>
          <w:rFonts w:hint="eastAsia" w:cs="宋体"/>
          <w:color w:val="000000" w:themeColor="text1"/>
          <w:sz w:val="24"/>
        </w:rPr>
        <w:t>：</w:t>
      </w:r>
      <w:r>
        <w:rPr>
          <w:rFonts w:cs="宋体"/>
          <w:color w:val="000000" w:themeColor="text1"/>
          <w:sz w:val="24"/>
        </w:rPr>
        <w:t xml:space="preserve">S’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.S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S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.S;M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S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.M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M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.MbD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M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.D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D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.D(S)</w:t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;/b/(/#</w:t>
      </w:r>
    </w:p>
    <w:p>
      <w:pPr>
        <w:spacing w:line="360" w:lineRule="auto"/>
        <w:ind w:firstLine="840" w:firstLineChars="350"/>
        <w:rPr>
          <w:rFonts w:cs="宋体"/>
          <w:color w:val="000000" w:themeColor="text1"/>
          <w:sz w:val="24"/>
        </w:rPr>
      </w:pPr>
      <w:r>
        <w:rPr>
          <w:rFonts w:cs="宋体"/>
          <w:color w:val="000000" w:themeColor="text1"/>
          <w:sz w:val="24"/>
        </w:rPr>
        <w:t xml:space="preserve">D </w:t>
      </w:r>
      <w:r>
        <w:rPr>
          <w:rFonts w:cs="宋体"/>
          <w:color w:val="000000" w:themeColor="text1"/>
          <w:sz w:val="24"/>
        </w:rPr>
        <w:sym w:font="Symbol" w:char="00AE"/>
      </w:r>
      <w:r>
        <w:rPr>
          <w:rFonts w:cs="宋体"/>
          <w:color w:val="000000" w:themeColor="text1"/>
          <w:sz w:val="24"/>
        </w:rPr>
        <w:t>.</w:t>
      </w:r>
      <w:r>
        <w:rPr>
          <w:rFonts w:cs="宋体"/>
          <w:b/>
          <w:bCs/>
          <w:color w:val="000000" w:themeColor="text1"/>
          <w:sz w:val="24"/>
        </w:rPr>
        <w:sym w:font="Symbol" w:char="0065"/>
      </w:r>
      <w:r>
        <w:rPr>
          <w:rFonts w:hint="eastAsia" w:cs="宋体"/>
          <w:color w:val="000000" w:themeColor="text1"/>
          <w:sz w:val="24"/>
        </w:rPr>
        <w:t>，</w:t>
      </w:r>
      <w:r>
        <w:rPr>
          <w:rFonts w:cs="宋体"/>
          <w:color w:val="000000" w:themeColor="text1"/>
          <w:sz w:val="24"/>
        </w:rPr>
        <w:t>;/b/(/#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 xml:space="preserve">5. </w:t>
      </w:r>
      <w:r>
        <w:rPr>
          <w:rFonts w:hint="eastAsia" w:cs="宋体"/>
          <w:b/>
          <w:bCs/>
          <w:sz w:val="24"/>
        </w:rPr>
        <w:t>（</w:t>
      </w:r>
      <w:r>
        <w:rPr>
          <w:rFonts w:cs="宋体"/>
          <w:b/>
          <w:bCs/>
          <w:sz w:val="24"/>
        </w:rPr>
        <w:t>5</w:t>
      </w:r>
      <w:r>
        <w:rPr>
          <w:rFonts w:hint="eastAsia" w:cs="宋体"/>
          <w:b/>
          <w:bCs/>
          <w:sz w:val="24"/>
        </w:rPr>
        <w:t>分）</w:t>
      </w:r>
      <w:r>
        <w:rPr>
          <w:rFonts w:hint="eastAsia" w:cs="宋体"/>
          <w:sz w:val="24"/>
        </w:rPr>
        <w:t>利用</w:t>
      </w:r>
      <w:r>
        <w:rPr>
          <w:rFonts w:cs="宋体"/>
          <w:sz w:val="24"/>
        </w:rPr>
        <w:t>DAG</w:t>
      </w:r>
      <w:r>
        <w:rPr>
          <w:rFonts w:hint="eastAsia" w:cs="宋体"/>
          <w:sz w:val="24"/>
        </w:rPr>
        <w:t>对一下中间代码构成的基本块进行优化，写出优化后的四元式。</w:t>
      </w:r>
    </w:p>
    <w:p>
      <w:pPr>
        <w:spacing w:line="360" w:lineRule="auto"/>
        <w:rPr>
          <w:sz w:val="24"/>
        </w:rPr>
      </w:pPr>
      <w:r>
        <w:rPr>
          <w:sz w:val="24"/>
        </w:rPr>
        <w:t>B:=3</w:t>
      </w:r>
    </w:p>
    <w:p>
      <w:pPr>
        <w:spacing w:line="360" w:lineRule="auto"/>
        <w:rPr>
          <w:sz w:val="24"/>
        </w:rPr>
      </w:pPr>
      <w:r>
        <w:rPr>
          <w:sz w:val="24"/>
        </w:rPr>
        <w:t>D:=A+C</w:t>
      </w:r>
    </w:p>
    <w:p>
      <w:pPr>
        <w:spacing w:line="360" w:lineRule="auto"/>
        <w:rPr>
          <w:sz w:val="24"/>
        </w:rPr>
      </w:pPr>
      <w:r>
        <w:rPr>
          <w:sz w:val="24"/>
        </w:rPr>
        <w:t>E:=A*C</w:t>
      </w:r>
    </w:p>
    <w:p>
      <w:pPr>
        <w:spacing w:line="360" w:lineRule="auto"/>
        <w:rPr>
          <w:sz w:val="24"/>
        </w:rPr>
      </w:pPr>
      <w:r>
        <w:rPr>
          <w:sz w:val="24"/>
        </w:rPr>
        <w:t>F:=D+E</w:t>
      </w:r>
    </w:p>
    <w:p>
      <w:pPr>
        <w:spacing w:line="360" w:lineRule="auto"/>
        <w:rPr>
          <w:sz w:val="24"/>
        </w:rPr>
      </w:pPr>
      <w:r>
        <w:rPr>
          <w:sz w:val="24"/>
        </w:rPr>
        <w:t>G:=B*F</w:t>
      </w:r>
    </w:p>
    <w:p>
      <w:pPr>
        <w:spacing w:line="360" w:lineRule="auto"/>
        <w:rPr>
          <w:sz w:val="24"/>
        </w:rPr>
      </w:pPr>
      <w:r>
        <w:rPr>
          <w:sz w:val="24"/>
        </w:rPr>
        <w:t>H:=A+C</w:t>
      </w:r>
    </w:p>
    <w:p>
      <w:pPr>
        <w:spacing w:line="360" w:lineRule="auto"/>
        <w:rPr>
          <w:sz w:val="24"/>
        </w:rPr>
      </w:pPr>
      <w:r>
        <w:rPr>
          <w:sz w:val="24"/>
        </w:rPr>
        <w:t>I:=A*C</w:t>
      </w:r>
    </w:p>
    <w:p>
      <w:pPr>
        <w:spacing w:line="360" w:lineRule="auto"/>
        <w:rPr>
          <w:sz w:val="24"/>
        </w:rPr>
      </w:pPr>
      <w:r>
        <w:rPr>
          <w:sz w:val="24"/>
        </w:rPr>
        <w:t>J:=H+I</w:t>
      </w:r>
    </w:p>
    <w:p>
      <w:pPr>
        <w:spacing w:line="360" w:lineRule="auto"/>
        <w:rPr>
          <w:sz w:val="24"/>
        </w:rPr>
      </w:pPr>
      <w:r>
        <w:rPr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sz w:val="24"/>
        </w:rPr>
        <w:t>L:=K+J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M:=L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假设只有</w:t>
      </w:r>
      <w:r>
        <w:rPr>
          <w:sz w:val="24"/>
        </w:rPr>
        <w:t>L</w:t>
      </w:r>
      <w:r>
        <w:rPr>
          <w:rFonts w:hint="eastAsia"/>
          <w:sz w:val="24"/>
        </w:rPr>
        <w:t>在基本块后还要被引用。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B:=3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D:=A+C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E:=A*C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F:=D+E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pict>
          <v:line id="_x0000_s1550" o:spid="_x0000_s1550" o:spt="20" style="position:absolute;left:0pt;margin-left:-11.65pt;margin-top:11.65pt;height:592.8pt;width:0pt;z-index:25166950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TimesNewRomanPSMT" w:hAnsi="TimesNewRomanPSMT" w:cs="TimesNewRomanPSMT"/>
          <w:kern w:val="0"/>
          <w:sz w:val="24"/>
        </w:rPr>
        <w:pict>
          <v:group id="_x0000_s1551" o:spid="_x0000_s1551" o:spt="203" style="position:absolute;left:0pt;margin-left:-110.65pt;margin-top:11.65pt;height:589.15pt;width:99pt;z-index:251670528;mso-width-relative:page;mso-height-relative:page;" coordorigin="495,1698" coordsize="1980,11783">
            <o:lock v:ext="edit"/>
            <v:shape id="_x0000_s1552" o:spid="_x0000_s1552" o:spt="202" type="#_x0000_t202" style="position:absolute;left:855;top:8489;height:4992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 w:hAns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  订  线  内  不  要  答  题</w:t>
                    </w:r>
                  </w:p>
                </w:txbxContent>
              </v:textbox>
            </v:shape>
            <v:group id="_x0000_s1553" o:spid="_x0000_s1553" o:spt="203" style="position:absolute;left:495;top:1698;height:7595;width:1980;" coordorigin="495,1698" coordsize="1980,7595">
              <o:lock v:ext="edit"/>
              <v:shape id="_x0000_s1554" o:spid="_x0000_s1554" o:spt="202" type="#_x0000_t202" style="position:absolute;left:1935;top:5549;height:3744;width:54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style="layout-flow:vertical-ideographic;">
                  <w:txbxContent>
                    <w:p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          订          线</w:t>
                      </w:r>
                    </w:p>
                  </w:txbxContent>
                </v:textbox>
              </v:shape>
              <v:group id="_x0000_s1555" o:spid="_x0000_s1555" o:spt="203" style="position:absolute;left:495;top:3561;height:1404;width:1440;" coordorigin="675,1953" coordsize="1440,1404">
                <o:lock v:ext="edit"/>
                <v:group id="_x0000_s1556" o:spid="_x0000_s1556" o:spt="203" style="position:absolute;left:675;top:1953;height:1404;width:1440;" coordorigin="675,1953" coordsize="1440,1404">
                  <o:lock v:ext="edit"/>
                  <v:shape id="_x0000_s1557" o:spid="_x0000_s1557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学 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58" o:spid="_x0000_s1558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59" o:spid="_x0000_s1559" o:spt="20" style="position:absolute;left:675;top:2577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60" o:spid="_x0000_s1560" o:spt="203" style="position:absolute;left:495;top:7202;height:1404;width:1440;" coordorigin="675,5385" coordsize="1440,1404">
                <o:lock v:ext="edit"/>
                <v:group id="_x0000_s1561" o:spid="_x0000_s1561" o:spt="203" style="position:absolute;left:675;top:5385;height:1404;width:1440;" coordorigin="675,1953" coordsize="1440,1404">
                  <o:lock v:ext="edit"/>
                  <v:shape id="_x0000_s1562" o:spid="_x0000_s1562" o:spt="202" type="#_x0000_t202" style="position:absolute;left:855;top:1953;height:624;width:108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姓 名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63" o:spid="_x0000_s1563" o:spt="1" style="position:absolute;left:675;top:1953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64" o:spid="_x0000_s1564" o:spt="20" style="position:absolute;left:675;top:6009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1565" o:spid="_x0000_s1565" o:spt="203" style="position:absolute;left:495;top:5415;height:1404;width:1440;" coordorigin="675,1953" coordsize="1440,1404">
                <o:lock v:ext="edit"/>
                <v:shape id="_x0000_s1566" o:spid="_x0000_s1566" o:spt="202" type="#_x0000_t202" style="position:absolute;left:855;top:1953;height:624;width:108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 级</w:t>
                        </w:r>
                      </w:p>
                      <w:p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567" o:spid="_x0000_s1567" o:spt="1" style="position:absolute;left:675;top:1953;height:1404;width:1440;" filled="f" coordsize="21600,21600">
                  <v:path/>
                  <v:fill on="f" focussize="0,0"/>
                  <v:stroke/>
                  <v:imagedata o:title=""/>
                  <o:lock v:ext="edit"/>
                </v:rect>
              </v:group>
              <v:group id="_x0000_s1568" o:spid="_x0000_s1568" o:spt="203" style="position:absolute;left:500;top:1698;height:1404;width:1440;" coordorigin="500,1698" coordsize="1440,1404">
                <o:lock v:ext="edit"/>
                <v:group id="_x0000_s1569" o:spid="_x0000_s1569" o:spt="203" style="position:absolute;left:500;top:1698;height:1404;width:1440;" coordorigin="495,3545" coordsize="1440,1404">
                  <o:lock v:ext="edit"/>
                  <v:shape id="_x0000_s1570" o:spid="_x0000_s1570" o:spt="202" type="#_x0000_t202" style="position:absolute;left:615;top:3545;height:624;width:1260;" filled="f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座位号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rect id="_x0000_s1571" o:spid="_x0000_s1571" o:spt="1" style="position:absolute;left:495;top:3545;height:1404;width:144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</v:group>
                <v:line id="_x0000_s1572" o:spid="_x0000_s1572" o:spt="20" style="position:absolute;left:500;top:2360;height:0;width:144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</v:group>
          </v:group>
        </w:pict>
      </w:r>
      <w:r>
        <w:rPr>
          <w:rFonts w:ascii="TimesNewRomanPSMT" w:hAnsi="TimesNewRomanPSMT" w:cs="TimesNewRomanPSMT"/>
          <w:kern w:val="0"/>
          <w:sz w:val="24"/>
        </w:rPr>
        <w:t>L:=K+F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sz w:val="24"/>
        </w:rPr>
        <w:t>6.</w:t>
      </w:r>
      <w:r>
        <w:rPr>
          <w:rFonts w:cs="宋体"/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（</w:t>
      </w:r>
      <w:r>
        <w:rPr>
          <w:rFonts w:cs="宋体"/>
          <w:b/>
          <w:bCs/>
          <w:sz w:val="24"/>
        </w:rPr>
        <w:t>5</w:t>
      </w:r>
      <w:r>
        <w:rPr>
          <w:rFonts w:hint="eastAsia" w:cs="宋体"/>
          <w:b/>
          <w:bCs/>
          <w:sz w:val="24"/>
        </w:rPr>
        <w:t>分）</w:t>
      </w:r>
      <w:r>
        <w:rPr>
          <w:rFonts w:hint="eastAsia" w:cs="宋体"/>
          <w:sz w:val="24"/>
        </w:rPr>
        <w:t>将如下四元式翻译成汇编指令集，假设只有两个寄存器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D:=A+C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F:=D+E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K:=B*5</w:t>
      </w:r>
    </w:p>
    <w:p>
      <w:pPr>
        <w:spacing w:line="360" w:lineRule="auto"/>
        <w:rPr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L:=K-F</w:t>
      </w:r>
    </w:p>
    <w:p>
      <w:pPr>
        <w:spacing w:line="360" w:lineRule="auto"/>
        <w:rPr>
          <w:rFonts w:cs="宋体"/>
          <w:sz w:val="24"/>
        </w:rPr>
      </w:pPr>
      <w:r>
        <w:rPr>
          <w:rFonts w:hint="eastAsia" w:cs="宋体"/>
          <w:sz w:val="24"/>
        </w:rPr>
        <w:t>解：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MOV  A, R0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ADD  R0, C    </w:t>
      </w:r>
      <w:r>
        <w:rPr>
          <w:rFonts w:cs="宋体"/>
          <w:sz w:val="24"/>
        </w:rPr>
        <w:t>Rvalue(R0)={D}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ADD  R0,E    Rvalue(R0)={F}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MOV  B, R1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>MUL  R1, 5  Rvalue(R1)={K}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SUB   R1, R0  Rvalue(R1)={L} </w:t>
      </w:r>
    </w:p>
    <w:p>
      <w:pPr>
        <w:spacing w:line="360" w:lineRule="auto"/>
        <w:rPr>
          <w:rFonts w:cs="宋体"/>
          <w:sz w:val="24"/>
        </w:rPr>
      </w:pPr>
      <w:r>
        <w:rPr>
          <w:rFonts w:cs="宋体"/>
          <w:b/>
          <w:bCs/>
          <w:sz w:val="24"/>
        </w:rPr>
        <w:t xml:space="preserve">ST     R1, L </w:t>
      </w:r>
    </w:p>
    <w:p>
      <w:pPr>
        <w:spacing w:line="360" w:lineRule="auto"/>
        <w:rPr>
          <w:rFonts w:cs="宋体"/>
          <w:sz w:val="24"/>
        </w:rPr>
      </w:pPr>
    </w:p>
    <w:p>
      <w:pPr>
        <w:spacing w:line="360" w:lineRule="auto"/>
        <w:rPr>
          <w:rFonts w:cs="宋体"/>
          <w:b/>
          <w:bCs/>
          <w:sz w:val="24"/>
        </w:rPr>
      </w:pPr>
    </w:p>
    <w:sectPr>
      <w:footerReference r:id="rId3" w:type="default"/>
      <w:pgSz w:w="20639" w:h="14572" w:orient="landscape"/>
      <w:pgMar w:top="1418" w:right="567" w:bottom="1418" w:left="567" w:header="851" w:footer="992" w:gutter="2268"/>
      <w:cols w:equalWidth="0" w:num="2" w:sep="1">
        <w:col w:w="7980" w:space="425"/>
        <w:col w:w="883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swiss"/>
    <w:pitch w:val="default"/>
    <w:sig w:usb0="00000001" w:usb1="080F0000" w:usb2="00000000" w:usb3="00000000" w:csb0="00040000" w:csb1="00000000"/>
  </w:font>
  <w:font w:name="+mn-cs">
    <w:altName w:val="Lath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D1AE1"/>
    <w:multiLevelType w:val="multilevel"/>
    <w:tmpl w:val="31ED1AE1"/>
    <w:lvl w:ilvl="0" w:tentative="0">
      <w:start w:val="1"/>
      <w:numFmt w:val="decimal"/>
      <w:lvlText w:val="(%1)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0C2D"/>
    <w:rsid w:val="00003214"/>
    <w:rsid w:val="00012BA1"/>
    <w:rsid w:val="000266B8"/>
    <w:rsid w:val="00031545"/>
    <w:rsid w:val="00056538"/>
    <w:rsid w:val="000A1D33"/>
    <w:rsid w:val="000D122A"/>
    <w:rsid w:val="000F5A47"/>
    <w:rsid w:val="00113D58"/>
    <w:rsid w:val="0015671B"/>
    <w:rsid w:val="00165F55"/>
    <w:rsid w:val="001820D2"/>
    <w:rsid w:val="00185CFD"/>
    <w:rsid w:val="00191EB0"/>
    <w:rsid w:val="001D5B0E"/>
    <w:rsid w:val="00207882"/>
    <w:rsid w:val="002338AC"/>
    <w:rsid w:val="00242452"/>
    <w:rsid w:val="00261B10"/>
    <w:rsid w:val="00277E78"/>
    <w:rsid w:val="00287EB5"/>
    <w:rsid w:val="002A32C5"/>
    <w:rsid w:val="002B3DC4"/>
    <w:rsid w:val="002C4E58"/>
    <w:rsid w:val="002E27ED"/>
    <w:rsid w:val="002F031F"/>
    <w:rsid w:val="002F2534"/>
    <w:rsid w:val="002F4C5C"/>
    <w:rsid w:val="003007FA"/>
    <w:rsid w:val="0031088D"/>
    <w:rsid w:val="00315E45"/>
    <w:rsid w:val="00323F03"/>
    <w:rsid w:val="0033304B"/>
    <w:rsid w:val="003421D1"/>
    <w:rsid w:val="00352E50"/>
    <w:rsid w:val="00365BEA"/>
    <w:rsid w:val="00380C2D"/>
    <w:rsid w:val="00397609"/>
    <w:rsid w:val="003E1BE0"/>
    <w:rsid w:val="003F2C95"/>
    <w:rsid w:val="00465BFE"/>
    <w:rsid w:val="0049386B"/>
    <w:rsid w:val="004D5D3A"/>
    <w:rsid w:val="004F120B"/>
    <w:rsid w:val="005246BD"/>
    <w:rsid w:val="005264BD"/>
    <w:rsid w:val="00535486"/>
    <w:rsid w:val="005559AD"/>
    <w:rsid w:val="005900A2"/>
    <w:rsid w:val="005A7913"/>
    <w:rsid w:val="005C40E8"/>
    <w:rsid w:val="005C59AA"/>
    <w:rsid w:val="00600463"/>
    <w:rsid w:val="006E2F4E"/>
    <w:rsid w:val="006E7EA7"/>
    <w:rsid w:val="00705787"/>
    <w:rsid w:val="007142DA"/>
    <w:rsid w:val="00730E66"/>
    <w:rsid w:val="00741EB9"/>
    <w:rsid w:val="0075679A"/>
    <w:rsid w:val="00762B44"/>
    <w:rsid w:val="007907E8"/>
    <w:rsid w:val="007E3D2A"/>
    <w:rsid w:val="007F63B6"/>
    <w:rsid w:val="008651C7"/>
    <w:rsid w:val="008662C2"/>
    <w:rsid w:val="00880C1B"/>
    <w:rsid w:val="008C73BB"/>
    <w:rsid w:val="008E307C"/>
    <w:rsid w:val="008E3340"/>
    <w:rsid w:val="008F644E"/>
    <w:rsid w:val="009A34D1"/>
    <w:rsid w:val="009C326A"/>
    <w:rsid w:val="00A15CB1"/>
    <w:rsid w:val="00A5441E"/>
    <w:rsid w:val="00A72305"/>
    <w:rsid w:val="00A758AC"/>
    <w:rsid w:val="00AA00A9"/>
    <w:rsid w:val="00AD763A"/>
    <w:rsid w:val="00AF47CC"/>
    <w:rsid w:val="00B03F78"/>
    <w:rsid w:val="00B4012E"/>
    <w:rsid w:val="00B50A9E"/>
    <w:rsid w:val="00B555B8"/>
    <w:rsid w:val="00B73C50"/>
    <w:rsid w:val="00BB3656"/>
    <w:rsid w:val="00C05C07"/>
    <w:rsid w:val="00C27CD1"/>
    <w:rsid w:val="00C613D3"/>
    <w:rsid w:val="00C62546"/>
    <w:rsid w:val="00C72EE9"/>
    <w:rsid w:val="00CB7453"/>
    <w:rsid w:val="00CE258D"/>
    <w:rsid w:val="00D06309"/>
    <w:rsid w:val="00D542D2"/>
    <w:rsid w:val="00DD291D"/>
    <w:rsid w:val="00DD3FBA"/>
    <w:rsid w:val="00DE05EA"/>
    <w:rsid w:val="00E05DBD"/>
    <w:rsid w:val="00E52123"/>
    <w:rsid w:val="00E65E2F"/>
    <w:rsid w:val="00EA10EE"/>
    <w:rsid w:val="00F654A2"/>
    <w:rsid w:val="00F772D7"/>
    <w:rsid w:val="00FA1251"/>
    <w:rsid w:val="00FE32A0"/>
    <w:rsid w:val="585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485"/>
        <o:r id="V:Rule2" type="connector" idref="#_x0000_s1486"/>
        <o:r id="V:Rule3" type="connector" idref="#_x0000_s1487"/>
        <o:r id="V:Rule4" type="connector" idref="#_x0000_s1488"/>
        <o:r id="V:Rule5" type="connector" idref="#_x0000_s1517"/>
        <o:r id="V:Rule6" type="connector" idref="#_x0000_s1518"/>
        <o:r id="V:Rule7" type="connector" idref="#_x0000_s1519"/>
        <o:r id="V:Rule8" type="connector" idref="#_x0000_s152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adjustRightInd w:val="0"/>
      <w:spacing w:line="312" w:lineRule="atLeast"/>
      <w:textAlignment w:val="baseline"/>
      <w:outlineLvl w:val="0"/>
    </w:pPr>
    <w:rPr>
      <w:i/>
      <w:iCs/>
      <w:kern w:val="0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iPriority w:val="0"/>
  </w:style>
  <w:style w:type="table" w:styleId="9">
    <w:name w:val="Table Grid"/>
    <w:basedOn w:val="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1">
    <w:name w:val="标题 1 Char"/>
    <w:basedOn w:val="6"/>
    <w:link w:val="2"/>
    <w:uiPriority w:val="0"/>
    <w:rPr>
      <w:i/>
      <w:iCs/>
      <w:sz w:val="21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69"/>
    <customShpInfo spid="_x0000_s1028"/>
    <customShpInfo spid="_x0000_s1041"/>
    <customShpInfo spid="_x0000_s1042"/>
    <customShpInfo spid="_x0000_s1056"/>
    <customShpInfo spid="_x0000_s1063"/>
    <customShpInfo spid="_x0000_s1047"/>
    <customShpInfo spid="_x0000_s1048"/>
    <customShpInfo spid="_x0000_s1046"/>
    <customShpInfo spid="_x0000_s1057"/>
    <customShpInfo spid="_x0000_s1062"/>
    <customShpInfo spid="_x0000_s1044"/>
    <customShpInfo spid="_x0000_s1045"/>
    <customShpInfo spid="_x0000_s1043"/>
    <customShpInfo spid="_x0000_s1326"/>
    <customShpInfo spid="_x0000_s1327"/>
    <customShpInfo spid="_x0000_s1329"/>
    <customShpInfo spid="_x0000_s1339"/>
    <customShpInfo spid="_x0000_s1340"/>
    <customShpInfo spid="_x0000_s1341"/>
    <customShpInfo spid="_x0000_s1342"/>
    <customShpInfo spid="_x0000_s1072"/>
    <customShpInfo spid="_x0000_s1294"/>
    <customShpInfo spid="_x0000_s1293"/>
    <customShpInfo spid="_x0000_s1292"/>
    <customShpInfo spid="_x0000_s1291"/>
    <customShpInfo spid="_x0000_s1290"/>
    <customShpInfo spid="_x0000_s1289"/>
    <customShpInfo spid="_x0000_s1092"/>
    <customShpInfo spid="_x0000_s1084"/>
    <customShpInfo spid="_x0000_s1426"/>
    <customShpInfo spid="_x0000_s1428"/>
    <customShpInfo spid="_x0000_s1431"/>
    <customShpInfo spid="_x0000_s1432"/>
    <customShpInfo spid="_x0000_s1430"/>
    <customShpInfo spid="_x0000_s1433"/>
    <customShpInfo spid="_x0000_s1429"/>
    <customShpInfo spid="_x0000_s1436"/>
    <customShpInfo spid="_x0000_s1437"/>
    <customShpInfo spid="_x0000_s1435"/>
    <customShpInfo spid="_x0000_s1438"/>
    <customShpInfo spid="_x0000_s1434"/>
    <customShpInfo spid="_x0000_s1440"/>
    <customShpInfo spid="_x0000_s1441"/>
    <customShpInfo spid="_x0000_s1439"/>
    <customShpInfo spid="_x0000_s1444"/>
    <customShpInfo spid="_x0000_s1445"/>
    <customShpInfo spid="_x0000_s1443"/>
    <customShpInfo spid="_x0000_s1446"/>
    <customShpInfo spid="_x0000_s1442"/>
    <customShpInfo spid="_x0000_s1427"/>
    <customShpInfo spid="_x0000_s1425"/>
    <customShpInfo spid="_x0000_s1424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03"/>
    <customShpInfo spid="_x0000_s1501"/>
    <customShpInfo spid="_x0000_s1527"/>
    <customShpInfo spid="_x0000_s1529"/>
    <customShpInfo spid="_x0000_s1531"/>
    <customShpInfo spid="_x0000_s1534"/>
    <customShpInfo spid="_x0000_s1535"/>
    <customShpInfo spid="_x0000_s1533"/>
    <customShpInfo spid="_x0000_s1536"/>
    <customShpInfo spid="_x0000_s1532"/>
    <customShpInfo spid="_x0000_s1539"/>
    <customShpInfo spid="_x0000_s1540"/>
    <customShpInfo spid="_x0000_s1538"/>
    <customShpInfo spid="_x0000_s1541"/>
    <customShpInfo spid="_x0000_s1537"/>
    <customShpInfo spid="_x0000_s1543"/>
    <customShpInfo spid="_x0000_s1544"/>
    <customShpInfo spid="_x0000_s1542"/>
    <customShpInfo spid="_x0000_s1547"/>
    <customShpInfo spid="_x0000_s1548"/>
    <customShpInfo spid="_x0000_s1546"/>
    <customShpInfo spid="_x0000_s1549"/>
    <customShpInfo spid="_x0000_s1545"/>
    <customShpInfo spid="_x0000_s1530"/>
    <customShpInfo spid="_x0000_s1528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496"/>
    <customShpInfo spid="_x0000_s1497"/>
    <customShpInfo spid="_x0000_s1498"/>
    <customShpInfo spid="_x0000_s1499"/>
    <customShpInfo spid="_x0000_s1500"/>
    <customShpInfo spid="_x0000_s1502"/>
    <customShpInfo spid="_x0000_s1471"/>
    <customShpInfo spid="_x0000_s1447"/>
    <customShpInfo spid="_x0000_s1449"/>
    <customShpInfo spid="_x0000_s1451"/>
    <customShpInfo spid="_x0000_s1454"/>
    <customShpInfo spid="_x0000_s1455"/>
    <customShpInfo spid="_x0000_s1453"/>
    <customShpInfo spid="_x0000_s1456"/>
    <customShpInfo spid="_x0000_s1452"/>
    <customShpInfo spid="_x0000_s1459"/>
    <customShpInfo spid="_x0000_s1460"/>
    <customShpInfo spid="_x0000_s1458"/>
    <customShpInfo spid="_x0000_s1461"/>
    <customShpInfo spid="_x0000_s1457"/>
    <customShpInfo spid="_x0000_s1463"/>
    <customShpInfo spid="_x0000_s1464"/>
    <customShpInfo spid="_x0000_s1462"/>
    <customShpInfo spid="_x0000_s1467"/>
    <customShpInfo spid="_x0000_s1468"/>
    <customShpInfo spid="_x0000_s1466"/>
    <customShpInfo spid="_x0000_s1469"/>
    <customShpInfo spid="_x0000_s1465"/>
    <customShpInfo spid="_x0000_s1450"/>
    <customShpInfo spid="_x0000_s1448"/>
    <customShpInfo spid="_x0000_s1550"/>
    <customShpInfo spid="_x0000_s1552"/>
    <customShpInfo spid="_x0000_s1554"/>
    <customShpInfo spid="_x0000_s1557"/>
    <customShpInfo spid="_x0000_s1558"/>
    <customShpInfo spid="_x0000_s1556"/>
    <customShpInfo spid="_x0000_s1559"/>
    <customShpInfo spid="_x0000_s1555"/>
    <customShpInfo spid="_x0000_s1562"/>
    <customShpInfo spid="_x0000_s1563"/>
    <customShpInfo spid="_x0000_s1561"/>
    <customShpInfo spid="_x0000_s1564"/>
    <customShpInfo spid="_x0000_s1560"/>
    <customShpInfo spid="_x0000_s1566"/>
    <customShpInfo spid="_x0000_s1567"/>
    <customShpInfo spid="_x0000_s1565"/>
    <customShpInfo spid="_x0000_s1570"/>
    <customShpInfo spid="_x0000_s1571"/>
    <customShpInfo spid="_x0000_s1569"/>
    <customShpInfo spid="_x0000_s1572"/>
    <customShpInfo spid="_x0000_s1568"/>
    <customShpInfo spid="_x0000_s1553"/>
    <customShpInfo spid="_x0000_s15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5</Pages>
  <Words>452</Words>
  <Characters>2577</Characters>
  <Lines>21</Lines>
  <Paragraphs>6</Paragraphs>
  <TotalTime>87</TotalTime>
  <ScaleCrop>false</ScaleCrop>
  <LinksUpToDate>false</LinksUpToDate>
  <CharactersWithSpaces>3023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2018-11-30T07:05:00Z</dcterms:created>
  <dc:creator>neuqjwc</dc:creator>
  <cp:lastModifiedBy>wei</cp:lastModifiedBy>
  <cp:lastPrinted>2017-10-11T00:51:00Z</cp:lastPrinted>
  <dcterms:modified xsi:type="dcterms:W3CDTF">2018-12-05T07:42:36Z</dcterms:modified>
  <dc:title>绝密★启用前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