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20C2D" w14:textId="77777777" w:rsidR="001B5799" w:rsidRDefault="001B5799" w:rsidP="001B5799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  <w:r>
        <w:rPr>
          <w:rFonts w:ascii="方正启体简体" w:eastAsia="方正启体简体" w:hAnsi="华文中宋" w:hint="eastAsia"/>
          <w:b/>
          <w:bCs/>
          <w:noProof/>
          <w:sz w:val="52"/>
          <w:szCs w:val="52"/>
          <w:lang w:bidi="ar-SA"/>
        </w:rPr>
        <w:drawing>
          <wp:inline distT="0" distB="0" distL="0" distR="0" wp14:anchorId="5AD8FF62" wp14:editId="51CA2E63">
            <wp:extent cx="928989" cy="137922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43E32EC6479003060D135FCE25_1C773A72_38DE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372" cy="141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3B3A" w14:textId="0318B3F0" w:rsidR="001B5799" w:rsidRPr="00DD31EF" w:rsidRDefault="00D31877" w:rsidP="001B5799">
      <w:pPr>
        <w:jc w:val="center"/>
        <w:rPr>
          <w:rFonts w:ascii="Times New Roman" w:eastAsia="方正启体简体" w:hAnsi="Times New Roman"/>
          <w:b/>
          <w:bCs/>
          <w:sz w:val="52"/>
          <w:szCs w:val="52"/>
        </w:rPr>
      </w:pPr>
      <w:r w:rsidRPr="00D31877">
        <w:rPr>
          <w:rFonts w:ascii="Times New Roman" w:eastAsia="方正启体简体" w:hAnsi="Times New Roman"/>
          <w:b/>
          <w:bCs/>
          <w:sz w:val="72"/>
          <w:szCs w:val="72"/>
        </w:rPr>
        <w:t xml:space="preserve">Web Application </w:t>
      </w:r>
      <w:proofErr w:type="gramStart"/>
      <w:r w:rsidRPr="00D31877">
        <w:rPr>
          <w:rFonts w:ascii="Times New Roman" w:eastAsia="方正启体简体" w:hAnsi="Times New Roman"/>
          <w:b/>
          <w:bCs/>
          <w:sz w:val="72"/>
          <w:szCs w:val="72"/>
        </w:rPr>
        <w:t>Development</w:t>
      </w:r>
      <w:r w:rsidR="001B5799">
        <w:rPr>
          <w:rFonts w:ascii="方正启体简体" w:eastAsia="方正启体简体" w:hAnsi="华文中宋"/>
          <w:b/>
          <w:bCs/>
          <w:sz w:val="52"/>
          <w:szCs w:val="52"/>
        </w:rPr>
        <w:t xml:space="preserve">  </w:t>
      </w:r>
      <w:r w:rsidR="001B5799" w:rsidRPr="00DD31EF">
        <w:rPr>
          <w:rFonts w:ascii="Times New Roman" w:eastAsia="方正启体简体" w:hAnsi="Times New Roman"/>
          <w:b/>
          <w:bCs/>
          <w:sz w:val="52"/>
          <w:szCs w:val="52"/>
        </w:rPr>
        <w:t>Experiment</w:t>
      </w:r>
      <w:proofErr w:type="gramEnd"/>
      <w:r w:rsidR="001B5799" w:rsidRPr="00DD31EF">
        <w:rPr>
          <w:rFonts w:ascii="Times New Roman" w:eastAsia="方正启体简体" w:hAnsi="Times New Roman"/>
          <w:b/>
          <w:bCs/>
          <w:sz w:val="52"/>
          <w:szCs w:val="52"/>
        </w:rPr>
        <w:t xml:space="preserve"> Report</w:t>
      </w:r>
    </w:p>
    <w:p w14:paraId="030404A1" w14:textId="77777777" w:rsidR="001B5799" w:rsidRDefault="001B5799" w:rsidP="001B5799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</w:p>
    <w:p w14:paraId="4C323ED3" w14:textId="77777777" w:rsidR="001B5799" w:rsidRPr="00D31877" w:rsidRDefault="001B5799" w:rsidP="001B5799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p w14:paraId="3EA0F02F" w14:textId="77777777" w:rsidR="001B5799" w:rsidRPr="0060475A" w:rsidRDefault="001B5799" w:rsidP="001B5799">
      <w:pPr>
        <w:jc w:val="center"/>
        <w:rPr>
          <w:rFonts w:ascii="方正启体简体" w:eastAsia="方正启体简体" w:hAnsi="华文中宋"/>
          <w:b/>
          <w:bCs/>
          <w:sz w:val="84"/>
          <w:szCs w:val="84"/>
          <w:u w:val="double"/>
        </w:rPr>
      </w:pPr>
    </w:p>
    <w:tbl>
      <w:tblPr>
        <w:tblW w:w="4135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CellMar>
          <w:top w:w="113" w:type="dxa"/>
        </w:tblCellMar>
        <w:tblLook w:val="0000" w:firstRow="0" w:lastRow="0" w:firstColumn="0" w:lastColumn="0" w:noHBand="0" w:noVBand="0"/>
      </w:tblPr>
      <w:tblGrid>
        <w:gridCol w:w="4135"/>
      </w:tblGrid>
      <w:tr w:rsidR="001B5799" w:rsidRPr="00F35090" w14:paraId="710ADAFB" w14:textId="77777777" w:rsidTr="000A5E0E">
        <w:trPr>
          <w:trHeight w:val="632"/>
          <w:jc w:val="center"/>
        </w:trPr>
        <w:tc>
          <w:tcPr>
            <w:tcW w:w="4135" w:type="dxa"/>
            <w:vAlign w:val="bottom"/>
          </w:tcPr>
          <w:p w14:paraId="3F2B0926" w14:textId="4B79F10F" w:rsidR="001B5799" w:rsidRPr="00F35090" w:rsidRDefault="001B5799" w:rsidP="00D31877">
            <w:pPr>
              <w:rPr>
                <w:rFonts w:ascii="Times New Roman" w:eastAsia="黑体" w:hAnsi="Times New Roman"/>
                <w:bCs/>
                <w:sz w:val="28"/>
                <w:szCs w:val="28"/>
              </w:rPr>
            </w:pP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Major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：</w:t>
            </w:r>
            <w:r w:rsidR="00D31877">
              <w:rPr>
                <w:rFonts w:ascii="Times New Roman" w:eastAsia="黑体" w:hAnsi="Times New Roman" w:hint="eastAsia"/>
                <w:bCs/>
                <w:sz w:val="28"/>
                <w:szCs w:val="28"/>
              </w:rPr>
              <w:t>C</w:t>
            </w:r>
            <w:r w:rsidR="00D93437">
              <w:rPr>
                <w:rFonts w:ascii="Times New Roman" w:eastAsia="黑体" w:hAnsi="Times New Roman"/>
                <w:bCs/>
                <w:sz w:val="28"/>
                <w:szCs w:val="28"/>
              </w:rPr>
              <w:t>ST 21</w:t>
            </w:r>
            <w:r w:rsidR="00D31877">
              <w:rPr>
                <w:rFonts w:ascii="Times New Roman" w:eastAsia="黑体" w:hAnsi="Times New Roman"/>
                <w:bCs/>
                <w:sz w:val="28"/>
                <w:szCs w:val="28"/>
              </w:rPr>
              <w:t>0X</w:t>
            </w:r>
          </w:p>
        </w:tc>
      </w:tr>
      <w:tr w:rsidR="001B5799" w:rsidRPr="00F35090" w14:paraId="696C4455" w14:textId="77777777" w:rsidTr="000A5E0E">
        <w:trPr>
          <w:trHeight w:val="632"/>
          <w:jc w:val="center"/>
        </w:trPr>
        <w:tc>
          <w:tcPr>
            <w:tcW w:w="4135" w:type="dxa"/>
            <w:vAlign w:val="bottom"/>
          </w:tcPr>
          <w:p w14:paraId="487FC9C4" w14:textId="1CB3AD37" w:rsidR="001B5799" w:rsidRPr="00F35090" w:rsidRDefault="001B5799" w:rsidP="000A5E0E">
            <w:pPr>
              <w:rPr>
                <w:rFonts w:ascii="Times New Roman" w:eastAsia="黑体" w:hAnsi="Times New Roman"/>
                <w:bCs/>
                <w:sz w:val="28"/>
                <w:szCs w:val="28"/>
              </w:rPr>
            </w:pP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Student ID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：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20</w:t>
            </w:r>
            <w:r w:rsidR="00D93437">
              <w:rPr>
                <w:rFonts w:ascii="Times New Roman" w:eastAsia="黑体" w:hAnsi="Times New Roman"/>
                <w:bCs/>
                <w:sz w:val="28"/>
                <w:szCs w:val="28"/>
              </w:rPr>
              <w:t>21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XXXX</w:t>
            </w:r>
          </w:p>
        </w:tc>
      </w:tr>
      <w:tr w:rsidR="001B5799" w:rsidRPr="00F35090" w14:paraId="3A52ED8C" w14:textId="77777777" w:rsidTr="000A5E0E">
        <w:trPr>
          <w:trHeight w:val="632"/>
          <w:jc w:val="center"/>
        </w:trPr>
        <w:tc>
          <w:tcPr>
            <w:tcW w:w="4135" w:type="dxa"/>
            <w:vAlign w:val="bottom"/>
          </w:tcPr>
          <w:p w14:paraId="31DE5AEC" w14:textId="77777777" w:rsidR="001B5799" w:rsidRPr="00F35090" w:rsidRDefault="001B5799" w:rsidP="000A5E0E">
            <w:pPr>
              <w:rPr>
                <w:rFonts w:ascii="Times New Roman" w:eastAsia="黑体" w:hAnsi="Times New Roman"/>
                <w:bCs/>
                <w:sz w:val="28"/>
                <w:szCs w:val="28"/>
              </w:rPr>
            </w:pP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Name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：</w:t>
            </w:r>
            <w:r w:rsidRPr="00F35090">
              <w:rPr>
                <w:rFonts w:ascii="Times New Roman" w:eastAsia="黑体" w:hAnsi="Times New Roman"/>
                <w:bCs/>
                <w:sz w:val="28"/>
                <w:szCs w:val="28"/>
              </w:rPr>
              <w:t>XX/XXX/XXXX</w:t>
            </w:r>
          </w:p>
        </w:tc>
      </w:tr>
    </w:tbl>
    <w:p w14:paraId="1A6FD739" w14:textId="77777777" w:rsidR="001B5799" w:rsidRPr="00F35090" w:rsidRDefault="001B5799" w:rsidP="001B5799">
      <w:pPr>
        <w:ind w:firstLineChars="838" w:firstLine="1986"/>
        <w:rPr>
          <w:rFonts w:ascii="Times New Roman" w:eastAsia="黑体" w:hAnsi="Times New Roman"/>
          <w:b/>
        </w:rPr>
      </w:pPr>
      <w:bookmarkStart w:id="0" w:name="_GoBack"/>
      <w:bookmarkEnd w:id="0"/>
    </w:p>
    <w:p w14:paraId="4FA0647F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573C3E37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3D2BBB44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51BC0023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345E0FCA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17908064" w14:textId="77777777" w:rsidR="001B5799" w:rsidRPr="00F35090" w:rsidRDefault="001B5799" w:rsidP="001B5799">
      <w:pPr>
        <w:ind w:firstLineChars="838" w:firstLine="1978"/>
        <w:rPr>
          <w:rFonts w:ascii="Times New Roman" w:eastAsia="仿宋_GB2312" w:hAnsi="Times New Roman"/>
        </w:rPr>
      </w:pPr>
    </w:p>
    <w:p w14:paraId="1D9A4529" w14:textId="77777777" w:rsidR="001B5799" w:rsidRPr="00F35090" w:rsidRDefault="001B5799" w:rsidP="001B5799">
      <w:pPr>
        <w:rPr>
          <w:rFonts w:ascii="Times New Roman" w:eastAsia="仿宋_GB2312" w:hAnsi="Times New Roman"/>
        </w:rPr>
      </w:pPr>
      <w:r w:rsidRPr="00F35090">
        <w:rPr>
          <w:rFonts w:ascii="Times New Roman" w:eastAsia="仿宋_GB2312" w:hAnsi="Times New Roman"/>
        </w:rPr>
        <w:tab/>
      </w:r>
    </w:p>
    <w:p w14:paraId="425BFEA6" w14:textId="77777777" w:rsidR="001B5799" w:rsidRPr="00F35090" w:rsidRDefault="001B5799" w:rsidP="001B5799">
      <w:pPr>
        <w:jc w:val="center"/>
        <w:rPr>
          <w:rFonts w:ascii="Times New Roman" w:eastAsia="方正姚体" w:hAnsi="Times New Roman"/>
          <w:b/>
          <w:bCs/>
        </w:rPr>
      </w:pPr>
    </w:p>
    <w:p w14:paraId="5E450E74" w14:textId="77777777" w:rsidR="001B5799" w:rsidRPr="00F35090" w:rsidRDefault="001B5799" w:rsidP="001B5799">
      <w:pPr>
        <w:jc w:val="center"/>
        <w:rPr>
          <w:rFonts w:ascii="Times New Roman" w:eastAsia="方正姚体" w:hAnsi="Times New Roman"/>
          <w:b/>
          <w:bCs/>
        </w:rPr>
      </w:pPr>
    </w:p>
    <w:p w14:paraId="1A48646A" w14:textId="77777777" w:rsidR="001B5799" w:rsidRPr="00F35090" w:rsidRDefault="001B5799" w:rsidP="001B5799">
      <w:pPr>
        <w:jc w:val="center"/>
        <w:rPr>
          <w:rFonts w:ascii="Times New Roman" w:eastAsia="方正姚体" w:hAnsi="Times New Roman"/>
          <w:b/>
          <w:bCs/>
        </w:rPr>
      </w:pPr>
    </w:p>
    <w:p w14:paraId="6640FC0A" w14:textId="77777777" w:rsidR="001B5799" w:rsidRPr="00F35090" w:rsidRDefault="001B5799" w:rsidP="001B5799">
      <w:pPr>
        <w:jc w:val="center"/>
        <w:rPr>
          <w:rFonts w:ascii="Times New Roman" w:hAnsi="Times New Roman"/>
          <w:b/>
          <w:bCs/>
        </w:rPr>
      </w:pPr>
      <w:r w:rsidRPr="00F35090">
        <w:rPr>
          <w:rFonts w:ascii="Times New Roman" w:hAnsi="Times New Roman"/>
          <w:b/>
          <w:bCs/>
        </w:rPr>
        <w:t>Sydney Smart Technology College, Northeastern University</w:t>
      </w:r>
    </w:p>
    <w:p w14:paraId="28861AFC" w14:textId="7758CC96" w:rsidR="0060475A" w:rsidRDefault="001B5799" w:rsidP="001B5799">
      <w:pPr>
        <w:jc w:val="center"/>
        <w:rPr>
          <w:rFonts w:ascii="方正启体简体" w:eastAsia="方正启体简体" w:hAnsi="华文中宋"/>
          <w:b/>
          <w:bCs/>
          <w:sz w:val="52"/>
          <w:szCs w:val="52"/>
        </w:rPr>
      </w:pPr>
      <w:r w:rsidRPr="00F35090">
        <w:rPr>
          <w:rFonts w:ascii="Times New Roman" w:hAnsi="Times New Roman"/>
          <w:b/>
          <w:bCs/>
        </w:rPr>
        <w:t>20</w:t>
      </w:r>
      <w:r>
        <w:rPr>
          <w:rFonts w:ascii="Times New Roman" w:hAnsi="Times New Roman"/>
          <w:b/>
          <w:bCs/>
        </w:rPr>
        <w:t>2</w:t>
      </w:r>
      <w:r w:rsidR="00D31AE7">
        <w:rPr>
          <w:rFonts w:ascii="Times New Roman" w:hAnsi="Times New Roman"/>
          <w:b/>
          <w:bCs/>
        </w:rPr>
        <w:t>4</w:t>
      </w:r>
    </w:p>
    <w:p w14:paraId="1961D2E0" w14:textId="7FEB55F9" w:rsidR="00EC7BED" w:rsidRPr="006E48E1" w:rsidRDefault="00EC7BED" w:rsidP="00D31877">
      <w:pPr>
        <w:pStyle w:val="a3"/>
        <w:ind w:firstLineChars="96" w:firstLine="199"/>
        <w:rPr>
          <w:rFonts w:ascii="宋体" w:hAnsi="宋体"/>
          <w:b/>
          <w:bCs/>
        </w:rPr>
        <w:sectPr w:rsidR="00EC7BED" w:rsidRPr="006E48E1" w:rsidSect="00E73DD9">
          <w:headerReference w:type="default" r:id="rId9"/>
          <w:pgSz w:w="11907" w:h="16840" w:code="9"/>
          <w:pgMar w:top="873" w:right="851" w:bottom="873" w:left="1134" w:header="851" w:footer="992" w:gutter="0"/>
          <w:pgBorders w:offsetFrom="page">
            <w:top w:val="cornerTriangles" w:sz="10" w:space="24" w:color="auto"/>
            <w:left w:val="cornerTriangles" w:sz="10" w:space="24" w:color="auto"/>
            <w:bottom w:val="cornerTriangles" w:sz="10" w:space="24" w:color="auto"/>
            <w:right w:val="cornerTriangles" w:sz="10" w:space="24" w:color="auto"/>
          </w:pgBorders>
          <w:cols w:space="425"/>
          <w:docGrid w:type="lines" w:linePitch="312"/>
        </w:sectPr>
      </w:pPr>
    </w:p>
    <w:tbl>
      <w:tblPr>
        <w:tblW w:w="10142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2606"/>
        <w:gridCol w:w="7536"/>
      </w:tblGrid>
      <w:tr w:rsidR="00332369" w:rsidRPr="000660F3" w14:paraId="350BB5C7" w14:textId="77777777" w:rsidTr="00076691">
        <w:trPr>
          <w:trHeight w:val="369"/>
        </w:trPr>
        <w:tc>
          <w:tcPr>
            <w:tcW w:w="2606" w:type="dxa"/>
            <w:shd w:val="clear" w:color="auto" w:fill="auto"/>
          </w:tcPr>
          <w:p w14:paraId="61768E10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7536" w:type="dxa"/>
            <w:shd w:val="clear" w:color="auto" w:fill="auto"/>
          </w:tcPr>
          <w:p w14:paraId="1C34EA42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1</w:t>
            </w:r>
          </w:p>
        </w:tc>
      </w:tr>
      <w:tr w:rsidR="00332369" w:rsidRPr="000660F3" w14:paraId="38944783" w14:textId="77777777" w:rsidTr="00076691">
        <w:tc>
          <w:tcPr>
            <w:tcW w:w="2606" w:type="dxa"/>
            <w:shd w:val="clear" w:color="auto" w:fill="auto"/>
          </w:tcPr>
          <w:p w14:paraId="1D4957EE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7536" w:type="dxa"/>
            <w:shd w:val="clear" w:color="auto" w:fill="auto"/>
          </w:tcPr>
          <w:p w14:paraId="21BF07A0" w14:textId="51933C86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WEB开发环境</w:t>
            </w:r>
            <w:r w:rsidR="00EA56D1">
              <w:rPr>
                <w:rFonts w:ascii="宋体" w:hAnsi="宋体" w:hint="eastAsia"/>
                <w:b/>
                <w:bCs/>
                <w:sz w:val="24"/>
                <w:szCs w:val="24"/>
              </w:rPr>
              <w:t>与网页设计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学时：2</w:t>
            </w:r>
          </w:p>
        </w:tc>
      </w:tr>
      <w:tr w:rsidR="00332369" w:rsidRPr="000660F3" w14:paraId="3154F0F3" w14:textId="77777777" w:rsidTr="00076691">
        <w:trPr>
          <w:trHeight w:val="1013"/>
        </w:trPr>
        <w:tc>
          <w:tcPr>
            <w:tcW w:w="10142" w:type="dxa"/>
            <w:gridSpan w:val="2"/>
            <w:shd w:val="clear" w:color="auto" w:fill="auto"/>
          </w:tcPr>
          <w:p w14:paraId="2B8843E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spacing w:val="-2"/>
                <w:kern w:val="0"/>
                <w:sz w:val="24"/>
                <w:lang w:bidi="he-IL"/>
              </w:rPr>
              <w:br w:type="page"/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25A10008" w14:textId="77777777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熟悉 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E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clipse 开发环境的使用。 </w:t>
            </w:r>
          </w:p>
          <w:p w14:paraId="2C8AFEF6" w14:textId="6D69894B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掌握</w:t>
            </w:r>
            <w:r w:rsidR="00306B7F">
              <w:rPr>
                <w:rFonts w:ascii="宋体" w:hAnsi="宋体" w:hint="eastAsia"/>
                <w:bCs/>
                <w:sz w:val="24"/>
                <w:szCs w:val="24"/>
              </w:rPr>
              <w:t xml:space="preserve"> T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omcat 安装及配置。 </w:t>
            </w:r>
          </w:p>
          <w:p w14:paraId="6B63E4DA" w14:textId="77777777" w:rsidR="00332369" w:rsidRPr="00FC616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3）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 xml:space="preserve">运行一个简单网站 </w:t>
            </w:r>
          </w:p>
          <w:p w14:paraId="724F75F4" w14:textId="52A6C40F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4）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熟悉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CSS</w:t>
            </w:r>
            <w:r w:rsidR="000117FC">
              <w:rPr>
                <w:rFonts w:ascii="宋体" w:hAnsi="宋体"/>
                <w:bCs/>
                <w:sz w:val="24"/>
                <w:szCs w:val="24"/>
              </w:rPr>
              <w:t>/DIV/HTML</w:t>
            </w:r>
            <w:r w:rsidR="00306B7F">
              <w:rPr>
                <w:rFonts w:ascii="宋体" w:hAnsi="宋体"/>
                <w:bCs/>
                <w:sz w:val="24"/>
                <w:szCs w:val="24"/>
              </w:rPr>
              <w:t>/XML</w:t>
            </w:r>
            <w:r w:rsidRPr="00FC616C">
              <w:rPr>
                <w:rFonts w:ascii="宋体" w:hAnsi="宋体" w:hint="eastAsia"/>
                <w:bCs/>
                <w:sz w:val="24"/>
                <w:szCs w:val="24"/>
              </w:rPr>
              <w:t>的使用</w:t>
            </w:r>
          </w:p>
          <w:p w14:paraId="6D6D0E18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0BC2A3A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测试Tomcat，编写一个简单的网站。</w:t>
            </w:r>
          </w:p>
          <w:p w14:paraId="55A48039" w14:textId="77777777" w:rsidR="00306B7F" w:rsidRPr="00306B7F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</w:p>
          <w:p w14:paraId="3236D561" w14:textId="4677A86D" w:rsidR="00306B7F" w:rsidRPr="00306B7F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306B7F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306B7F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10D80B0B" w14:textId="77777777" w:rsidR="00306B7F" w:rsidRPr="000660F3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50E38E1" w14:textId="35019420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4DA8F471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5B671A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334303A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42AD8E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1ACF8908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6C8C87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5AC0F465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76CB343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025F2B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ADE6853" w14:textId="77777777" w:rsidR="00332369" w:rsidRPr="00501D4C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22AC67FB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44B22F57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4B1DC985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50C8DC24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2</w:t>
            </w:r>
          </w:p>
        </w:tc>
      </w:tr>
      <w:tr w:rsidR="00332369" w:rsidRPr="000660F3" w14:paraId="05772629" w14:textId="77777777" w:rsidTr="00076691">
        <w:tc>
          <w:tcPr>
            <w:tcW w:w="1728" w:type="dxa"/>
            <w:shd w:val="clear" w:color="auto" w:fill="auto"/>
          </w:tcPr>
          <w:p w14:paraId="02CEE36B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55F725EF" w14:textId="77777777" w:rsidR="00332369" w:rsidRPr="00E5554C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>Reques</w:t>
            </w:r>
            <w:r w:rsidRPr="00E5554C">
              <w:rPr>
                <w:rFonts w:ascii="宋体" w:hAnsi="宋体"/>
                <w:b/>
                <w:bCs/>
                <w:sz w:val="24"/>
                <w:szCs w:val="24"/>
              </w:rPr>
              <w:t>t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对象的使用</w:t>
            </w: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7F53E440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46FF9F54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57902857" w14:textId="77777777" w:rsidR="00332369" w:rsidRPr="009F390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1）编写具有Request、response、session对象的程序实验。</w:t>
            </w:r>
          </w:p>
          <w:p w14:paraId="50686EBE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9F3904">
              <w:rPr>
                <w:rFonts w:ascii="宋体" w:hAnsi="宋体"/>
                <w:bCs/>
                <w:sz w:val="24"/>
                <w:szCs w:val="24"/>
              </w:rPr>
              <w:t>掌握</w:t>
            </w: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怎样在JSP中使用内置的Request对象、怎样使用Response对象动态响应用户</w:t>
            </w:r>
          </w:p>
          <w:p w14:paraId="516D4065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9F3904">
              <w:rPr>
                <w:rFonts w:ascii="宋体" w:hAnsi="宋体" w:hint="eastAsia"/>
                <w:bCs/>
                <w:sz w:val="24"/>
                <w:szCs w:val="24"/>
              </w:rPr>
              <w:t>的请求、怎样使用Session对象存储和用户有关的数据</w:t>
            </w:r>
            <w:r w:rsidRPr="009F3904"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 w14:paraId="674C4692" w14:textId="77777777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743C2DB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编写一个JSP页面，该页面提供一个表单，用户通过表单输入两个数和四则运算符号提交给该页面；编写两个JSP页面，一个页面提交数字给另一个页面，另一个页面使用response对象</w:t>
            </w:r>
            <w:proofErr w:type="gramStart"/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作出</w:t>
            </w:r>
            <w:proofErr w:type="gramEnd"/>
            <w:r w:rsidRPr="002E64AE">
              <w:rPr>
                <w:rFonts w:ascii="宋体" w:hAnsi="宋体" w:hint="eastAsia"/>
                <w:bCs/>
                <w:sz w:val="24"/>
                <w:szCs w:val="24"/>
              </w:rPr>
              <w:t>动态响应</w:t>
            </w:r>
            <w:r w:rsidRPr="002E64AE">
              <w:rPr>
                <w:rFonts w:ascii="宋体" w:hAnsi="宋体"/>
                <w:bCs/>
                <w:sz w:val="24"/>
                <w:szCs w:val="24"/>
              </w:rPr>
              <w:t>。</w:t>
            </w:r>
          </w:p>
          <w:p w14:paraId="61450BA9" w14:textId="3388E258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778535A3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3B3E901" w14:textId="7D93653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67FEA580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F200D0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BA14E43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644566D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6B477A1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454ACF" w14:textId="77777777" w:rsidR="00332369" w:rsidRPr="00E44AB1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50687185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07EB554B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51D7E85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62F91018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3</w:t>
            </w:r>
          </w:p>
        </w:tc>
      </w:tr>
      <w:tr w:rsidR="00332369" w:rsidRPr="000660F3" w14:paraId="12289316" w14:textId="77777777" w:rsidTr="00076691">
        <w:tc>
          <w:tcPr>
            <w:tcW w:w="1728" w:type="dxa"/>
            <w:shd w:val="clear" w:color="auto" w:fill="auto"/>
          </w:tcPr>
          <w:p w14:paraId="6A33D94A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6223CAD1" w14:textId="77777777" w:rsidR="00332369" w:rsidRPr="00E5554C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E5554C">
              <w:rPr>
                <w:rFonts w:ascii="宋体" w:hAnsi="宋体" w:cs="宋体"/>
                <w:b/>
              </w:rPr>
              <w:t>S</w:t>
            </w:r>
            <w:r w:rsidRPr="00E5554C">
              <w:rPr>
                <w:rFonts w:ascii="宋体" w:hAnsi="宋体" w:cs="宋体" w:hint="eastAsia"/>
                <w:b/>
              </w:rPr>
              <w:t>ervlet与JDBC的使用</w:t>
            </w:r>
            <w:r w:rsidRPr="00E5554C"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271883CB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399F80B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3718EE01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1</w:t>
            </w:r>
            <w:r w:rsidRPr="00302134">
              <w:rPr>
                <w:rFonts w:ascii="宋体" w:hAnsi="宋体"/>
                <w:bCs/>
                <w:sz w:val="24"/>
                <w:szCs w:val="24"/>
              </w:rPr>
              <w:t>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学习使用servlet，</w:t>
            </w:r>
          </w:p>
          <w:p w14:paraId="526F5ED3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/>
                <w:bCs/>
                <w:sz w:val="24"/>
                <w:szCs w:val="24"/>
              </w:rPr>
              <w:t>2)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采用JDBC访问</w:t>
            </w:r>
            <w:proofErr w:type="spellStart"/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mysql</w:t>
            </w:r>
            <w:proofErr w:type="spellEnd"/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数据库，将程序部署在服务器上，观察程序的运行</w:t>
            </w:r>
            <w:r w:rsidRPr="00302134">
              <w:rPr>
                <w:rFonts w:ascii="宋体" w:hAnsi="宋体"/>
                <w:bCs/>
                <w:sz w:val="24"/>
                <w:szCs w:val="24"/>
              </w:rPr>
              <w:t>.</w:t>
            </w:r>
          </w:p>
          <w:p w14:paraId="1595A2EA" w14:textId="77777777" w:rsidR="00332369" w:rsidRPr="00302134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302134">
              <w:rPr>
                <w:rFonts w:ascii="宋体" w:hAnsi="宋体"/>
                <w:bCs/>
                <w:sz w:val="24"/>
                <w:szCs w:val="24"/>
              </w:rPr>
              <w:t>3)</w:t>
            </w:r>
            <w:r w:rsidRPr="00302134">
              <w:rPr>
                <w:rFonts w:ascii="宋体" w:hAnsi="宋体" w:hint="eastAsia"/>
                <w:bCs/>
                <w:sz w:val="24"/>
                <w:szCs w:val="24"/>
              </w:rPr>
              <w:t>掌握通过JDBC的方式实现对数据库表中数据的增删改。</w:t>
            </w:r>
          </w:p>
          <w:p w14:paraId="2897B1D1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5E8D6B5A" w14:textId="0FE9A12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将工程</w:t>
            </w:r>
            <w:proofErr w:type="spellStart"/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jdbc</w:t>
            </w:r>
            <w:proofErr w:type="spellEnd"/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导入</w:t>
            </w:r>
            <w:r w:rsidR="00306B7F">
              <w:rPr>
                <w:rFonts w:ascii="宋体" w:hAnsi="宋体" w:hint="eastAsia"/>
                <w:bCs/>
                <w:sz w:val="24"/>
                <w:szCs w:val="24"/>
              </w:rPr>
              <w:t>E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clipse开发环境，并部署到tomcat服务器；创建数据库和表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启动tomcat服务器，输入“</w:t>
            </w:r>
            <w:r w:rsidRPr="00F22BB9">
              <w:rPr>
                <w:rFonts w:ascii="宋体" w:hAnsi="宋体"/>
                <w:bCs/>
                <w:sz w:val="24"/>
                <w:szCs w:val="24"/>
              </w:rPr>
              <w:t>http://localhost:8080/jdbc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”运行程序，查看运行效果。</w:t>
            </w:r>
          </w:p>
          <w:p w14:paraId="734D9940" w14:textId="426914E0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25601D37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25C4006" w14:textId="543BB57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8110856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079A349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579EB67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148BDF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3EAD5838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12B5994" w14:textId="77777777" w:rsidR="00332369" w:rsidRPr="00E44AB1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284D47D" w14:textId="77777777" w:rsidR="00332369" w:rsidRDefault="00332369" w:rsidP="00332369">
      <w:r>
        <w:br w:type="page"/>
      </w:r>
    </w:p>
    <w:tbl>
      <w:tblPr>
        <w:tblW w:w="10008" w:type="dxa"/>
        <w:tblBorders>
          <w:top w:val="dashed" w:sz="2" w:space="0" w:color="C0C0C0"/>
          <w:left w:val="dashed" w:sz="2" w:space="0" w:color="C0C0C0"/>
          <w:bottom w:val="dashed" w:sz="2" w:space="0" w:color="C0C0C0"/>
          <w:right w:val="dashed" w:sz="2" w:space="0" w:color="C0C0C0"/>
          <w:insideH w:val="dashed" w:sz="2" w:space="0" w:color="C0C0C0"/>
          <w:insideV w:val="dashed" w:sz="2" w:space="0" w:color="C0C0C0"/>
        </w:tblBorders>
        <w:tblLook w:val="01E0" w:firstRow="1" w:lastRow="1" w:firstColumn="1" w:lastColumn="1" w:noHBand="0" w:noVBand="0"/>
      </w:tblPr>
      <w:tblGrid>
        <w:gridCol w:w="1728"/>
        <w:gridCol w:w="8280"/>
      </w:tblGrid>
      <w:tr w:rsidR="00332369" w:rsidRPr="000660F3" w14:paraId="5290A472" w14:textId="77777777" w:rsidTr="00076691">
        <w:trPr>
          <w:trHeight w:val="369"/>
        </w:trPr>
        <w:tc>
          <w:tcPr>
            <w:tcW w:w="1728" w:type="dxa"/>
            <w:shd w:val="clear" w:color="auto" w:fill="auto"/>
          </w:tcPr>
          <w:p w14:paraId="6CD8C621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lastRenderedPageBreak/>
              <w:t>【实验编号】</w:t>
            </w:r>
          </w:p>
        </w:tc>
        <w:tc>
          <w:tcPr>
            <w:tcW w:w="8280" w:type="dxa"/>
            <w:shd w:val="clear" w:color="auto" w:fill="auto"/>
          </w:tcPr>
          <w:p w14:paraId="5335D09B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4</w:t>
            </w:r>
          </w:p>
        </w:tc>
      </w:tr>
      <w:tr w:rsidR="00332369" w:rsidRPr="000660F3" w14:paraId="13C16128" w14:textId="77777777" w:rsidTr="00076691">
        <w:tc>
          <w:tcPr>
            <w:tcW w:w="1728" w:type="dxa"/>
            <w:shd w:val="clear" w:color="auto" w:fill="auto"/>
          </w:tcPr>
          <w:p w14:paraId="120196F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【实验名称】</w:t>
            </w:r>
          </w:p>
        </w:tc>
        <w:tc>
          <w:tcPr>
            <w:tcW w:w="8280" w:type="dxa"/>
            <w:shd w:val="clear" w:color="auto" w:fill="auto"/>
          </w:tcPr>
          <w:p w14:paraId="62092445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DB4DA2">
              <w:rPr>
                <w:rFonts w:ascii="宋体" w:hAnsi="宋体" w:hint="eastAsia"/>
                <w:b/>
                <w:bCs/>
                <w:sz w:val="24"/>
                <w:szCs w:val="24"/>
              </w:rPr>
              <w:t>SSH框架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 xml:space="preserve">       学时：2</w:t>
            </w:r>
          </w:p>
        </w:tc>
      </w:tr>
      <w:tr w:rsidR="00332369" w:rsidRPr="000660F3" w14:paraId="4EA3B659" w14:textId="77777777" w:rsidTr="00076691">
        <w:trPr>
          <w:trHeight w:val="393"/>
        </w:trPr>
        <w:tc>
          <w:tcPr>
            <w:tcW w:w="10008" w:type="dxa"/>
            <w:gridSpan w:val="2"/>
            <w:shd w:val="clear" w:color="auto" w:fill="auto"/>
          </w:tcPr>
          <w:p w14:paraId="7CB8F932" w14:textId="77777777" w:rsidR="00332369" w:rsidRPr="000660F3" w:rsidRDefault="00332369" w:rsidP="00076691">
            <w:pPr>
              <w:pStyle w:val="ab"/>
              <w:ind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【实验目的】</w:t>
            </w:r>
          </w:p>
          <w:p w14:paraId="5F3CDFCF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1）</w:t>
            </w:r>
            <w:r w:rsidRPr="00DB4DA2">
              <w:rPr>
                <w:rFonts w:ascii="宋体" w:hAnsi="宋体" w:hint="eastAsia"/>
                <w:bCs/>
                <w:sz w:val="24"/>
                <w:szCs w:val="24"/>
              </w:rPr>
              <w:t>熟悉SSH，并掌握基本的配置；</w:t>
            </w:r>
          </w:p>
          <w:p w14:paraId="3D62F0BA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2）</w:t>
            </w:r>
            <w:r w:rsidRPr="00DB4DA2">
              <w:rPr>
                <w:rFonts w:ascii="宋体" w:hAnsi="宋体" w:hint="eastAsia"/>
                <w:bCs/>
                <w:sz w:val="24"/>
                <w:szCs w:val="24"/>
              </w:rPr>
              <w:t>使用SSH框架，尝试编写一个简单的小程序</w:t>
            </w:r>
          </w:p>
          <w:p w14:paraId="17B9D1F6" w14:textId="77777777" w:rsidR="00332369" w:rsidRPr="000660F3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【实验内容】</w:t>
            </w:r>
          </w:p>
          <w:p w14:paraId="4EB87B4B" w14:textId="77777777" w:rsidR="0033236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将工程导入eclipse开发环境，并部署到tomcat服务器；创建数据库和表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启动tomcat服务器，输入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程序运行网址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，查看运行效果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；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增加address列，</w:t>
            </w:r>
            <w:r>
              <w:rPr>
                <w:rFonts w:ascii="宋体" w:hAnsi="宋体" w:hint="eastAsia"/>
                <w:bCs/>
                <w:sz w:val="24"/>
                <w:szCs w:val="24"/>
              </w:rPr>
              <w:t>按照</w:t>
            </w:r>
            <w:proofErr w:type="spellStart"/>
            <w:r>
              <w:rPr>
                <w:rFonts w:ascii="宋体" w:hAnsi="宋体" w:hint="eastAsia"/>
                <w:bCs/>
                <w:sz w:val="24"/>
                <w:szCs w:val="24"/>
              </w:rPr>
              <w:t>ssh</w:t>
            </w:r>
            <w:proofErr w:type="spellEnd"/>
            <w:r>
              <w:rPr>
                <w:rFonts w:ascii="宋体" w:hAnsi="宋体" w:hint="eastAsia"/>
                <w:bCs/>
                <w:sz w:val="24"/>
                <w:szCs w:val="24"/>
              </w:rPr>
              <w:t>框架标准编写程序，</w:t>
            </w:r>
            <w:r w:rsidRPr="00F22BB9">
              <w:rPr>
                <w:rFonts w:ascii="宋体" w:hAnsi="宋体" w:hint="eastAsia"/>
                <w:bCs/>
                <w:sz w:val="24"/>
                <w:szCs w:val="24"/>
              </w:rPr>
              <w:t>然后再运行程序，查看运行结果</w:t>
            </w:r>
          </w:p>
          <w:p w14:paraId="027AA0C6" w14:textId="1C0E60F6" w:rsidR="00306B7F" w:rsidRPr="000660F3" w:rsidRDefault="00306B7F" w:rsidP="00306B7F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</w:t>
            </w:r>
            <w:r>
              <w:rPr>
                <w:rFonts w:ascii="宋体" w:hAnsi="宋体" w:hint="eastAsia"/>
                <w:b/>
                <w:bCs/>
                <w:sz w:val="24"/>
                <w:szCs w:val="24"/>
              </w:rPr>
              <w:t>关键代码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452AB18" w14:textId="77777777" w:rsidR="00306B7F" w:rsidRPr="00306B7F" w:rsidRDefault="00306B7F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165EDD8A" w14:textId="2DB9C291" w:rsidR="00332369" w:rsidRDefault="00332369" w:rsidP="00076691">
            <w:pPr>
              <w:pStyle w:val="a3"/>
              <w:ind w:firstLineChars="0" w:firstLine="0"/>
              <w:rPr>
                <w:rFonts w:ascii="宋体" w:hAnsi="宋体"/>
                <w:b/>
                <w:bCs/>
                <w:sz w:val="24"/>
                <w:szCs w:val="24"/>
              </w:rPr>
            </w:pP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【实验结果</w:t>
            </w:r>
            <w:r w:rsidR="00D81755">
              <w:rPr>
                <w:rFonts w:ascii="宋体" w:hAnsi="宋体" w:hint="eastAsia"/>
                <w:b/>
                <w:bCs/>
                <w:sz w:val="24"/>
                <w:szCs w:val="24"/>
              </w:rPr>
              <w:t>及说明</w:t>
            </w:r>
            <w:r w:rsidRPr="000660F3">
              <w:rPr>
                <w:rFonts w:ascii="宋体" w:hAnsi="宋体" w:hint="eastAsia"/>
                <w:b/>
                <w:bCs/>
                <w:sz w:val="24"/>
                <w:szCs w:val="24"/>
              </w:rPr>
              <w:t>】</w:t>
            </w:r>
          </w:p>
          <w:p w14:paraId="5065C32F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FDC9EC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2538597F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7DCE333A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6A902CF5" w14:textId="77777777" w:rsidR="00332369" w:rsidRPr="00F22BB9" w:rsidRDefault="00332369" w:rsidP="00076691">
            <w:pPr>
              <w:pStyle w:val="a3"/>
              <w:ind w:firstLineChars="84" w:firstLine="198"/>
              <w:rPr>
                <w:rFonts w:ascii="宋体" w:hAnsi="宋体"/>
                <w:bCs/>
                <w:sz w:val="24"/>
                <w:szCs w:val="24"/>
              </w:rPr>
            </w:pPr>
          </w:p>
          <w:p w14:paraId="494DF458" w14:textId="77777777" w:rsidR="00332369" w:rsidRPr="00501D4C" w:rsidRDefault="00332369" w:rsidP="00D57EF4">
            <w:pPr>
              <w:pStyle w:val="a3"/>
              <w:ind w:firstLineChars="0" w:firstLine="0"/>
              <w:rPr>
                <w:rFonts w:ascii="宋体" w:hAnsi="宋体"/>
                <w:bCs/>
                <w:sz w:val="24"/>
                <w:szCs w:val="24"/>
              </w:rPr>
            </w:pPr>
          </w:p>
        </w:tc>
      </w:tr>
    </w:tbl>
    <w:p w14:paraId="79976120" w14:textId="77777777" w:rsidR="00332369" w:rsidRPr="009851C6" w:rsidRDefault="00332369" w:rsidP="00332369"/>
    <w:sectPr w:rsidR="00332369" w:rsidRPr="009851C6" w:rsidSect="00E73DD9">
      <w:headerReference w:type="default" r:id="rId10"/>
      <w:footerReference w:type="default" r:id="rId11"/>
      <w:pgSz w:w="11907" w:h="16840" w:code="9"/>
      <w:pgMar w:top="873" w:right="851" w:bottom="873" w:left="1134" w:header="851" w:footer="680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EF15A" w14:textId="77777777" w:rsidR="00417DF0" w:rsidRDefault="00417DF0" w:rsidP="008C34AD">
      <w:pPr>
        <w:pStyle w:val="a6"/>
        <w:ind w:firstLine="420"/>
      </w:pPr>
      <w:r>
        <w:separator/>
      </w:r>
    </w:p>
  </w:endnote>
  <w:endnote w:type="continuationSeparator" w:id="0">
    <w:p w14:paraId="6FF9469C" w14:textId="77777777" w:rsidR="00417DF0" w:rsidRDefault="00417DF0" w:rsidP="008C34AD">
      <w:pPr>
        <w:pStyle w:val="a6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启体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85965E" w14:textId="03FBFBE9" w:rsidR="00A92C4D" w:rsidRDefault="00F242D7" w:rsidP="001F675A">
    <w:pPr>
      <w:pStyle w:val="a9"/>
      <w:ind w:firstLineChars="200" w:firstLine="352"/>
    </w:pPr>
    <w:r w:rsidRPr="00F242D7">
      <w:t xml:space="preserve">Sydney Smart Technology College, Northeastern University    </w:t>
    </w:r>
    <w:r w:rsidR="00A92C4D">
      <w:rPr>
        <w:rFonts w:hint="eastAsia"/>
      </w:rPr>
      <w:t xml:space="preserve">                </w:t>
    </w:r>
    <w:r w:rsidR="00A92C4D">
      <w:rPr>
        <w:rFonts w:hint="eastAsia"/>
      </w:rPr>
      <w:t>第</w:t>
    </w:r>
    <w:r w:rsidR="00A92C4D">
      <w:rPr>
        <w:rStyle w:val="aa"/>
      </w:rPr>
      <w:fldChar w:fldCharType="begin"/>
    </w:r>
    <w:r w:rsidR="00A92C4D">
      <w:rPr>
        <w:rStyle w:val="aa"/>
      </w:rPr>
      <w:instrText xml:space="preserve"> PAGE </w:instrText>
    </w:r>
    <w:r w:rsidR="00A92C4D">
      <w:rPr>
        <w:rStyle w:val="aa"/>
      </w:rPr>
      <w:fldChar w:fldCharType="separate"/>
    </w:r>
    <w:r w:rsidR="00D93437">
      <w:rPr>
        <w:rStyle w:val="aa"/>
        <w:noProof/>
      </w:rPr>
      <w:t>4</w:t>
    </w:r>
    <w:r w:rsidR="00A92C4D">
      <w:rPr>
        <w:rStyle w:val="aa"/>
      </w:rPr>
      <w:fldChar w:fldCharType="end"/>
    </w:r>
    <w:r w:rsidR="00A92C4D">
      <w:rPr>
        <w:rStyle w:val="aa"/>
        <w:rFonts w:hint="eastAsia"/>
      </w:rPr>
      <w:t>页</w:t>
    </w:r>
    <w:r w:rsidR="00A92C4D">
      <w:rPr>
        <w:rStyle w:val="aa"/>
        <w:rFonts w:hint="eastAsia"/>
      </w:rPr>
      <w:t xml:space="preserve">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929DA" w14:textId="77777777" w:rsidR="00417DF0" w:rsidRDefault="00417DF0" w:rsidP="008C34AD">
      <w:pPr>
        <w:pStyle w:val="a6"/>
        <w:ind w:firstLine="420"/>
      </w:pPr>
      <w:r>
        <w:separator/>
      </w:r>
    </w:p>
  </w:footnote>
  <w:footnote w:type="continuationSeparator" w:id="0">
    <w:p w14:paraId="06729B5B" w14:textId="77777777" w:rsidR="00417DF0" w:rsidRDefault="00417DF0" w:rsidP="008C34AD">
      <w:pPr>
        <w:pStyle w:val="a6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45972" w14:textId="77777777" w:rsidR="00A92C4D" w:rsidRDefault="00A92C4D" w:rsidP="00345A95">
    <w:pPr>
      <w:pStyle w:val="a8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106DB4" w14:textId="3096C0B4" w:rsidR="00A92C4D" w:rsidRPr="005829B5" w:rsidRDefault="00332369" w:rsidP="00B377D7">
    <w:pPr>
      <w:pStyle w:val="a9"/>
      <w:ind w:firstLine="420"/>
      <w:rPr>
        <w:sz w:val="21"/>
        <w:szCs w:val="21"/>
      </w:rPr>
    </w:pPr>
    <w:r>
      <w:rPr>
        <w:noProof/>
        <w:sz w:val="21"/>
        <w:szCs w:val="21"/>
        <w:lang w:bidi="ar-SA"/>
      </w:rPr>
      <mc:AlternateContent>
        <mc:Choice Requires="wpc">
          <w:drawing>
            <wp:anchor distT="0" distB="0" distL="114300" distR="114300" simplePos="0" relativeHeight="251654656" behindDoc="0" locked="0" layoutInCell="1" allowOverlap="1" wp14:anchorId="0F962174" wp14:editId="226B739D">
              <wp:simplePos x="0" y="0"/>
              <wp:positionH relativeFrom="column">
                <wp:posOffset>0</wp:posOffset>
              </wp:positionH>
              <wp:positionV relativeFrom="paragraph">
                <wp:posOffset>-85090</wp:posOffset>
              </wp:positionV>
              <wp:extent cx="183515" cy="240665"/>
              <wp:effectExtent l="0" t="0" r="0" b="0"/>
              <wp:wrapNone/>
              <wp:docPr id="6" name="画布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4EED4DF" id="画布 5" o:spid="_x0000_s1026" editas="canvas" style="position:absolute;left:0;text-align:left;margin-left:0;margin-top:-6.7pt;width:14.45pt;height:18.95pt;z-index:251654656" coordsize="183515,240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183515;height:240665;visibility:visible;mso-wrap-style:square">
                <v:fill o:detectmouseclick="t"/>
                <v:path o:connecttype="none"/>
              </v:shape>
            </v:group>
          </w:pict>
        </mc:Fallback>
      </mc:AlternateContent>
    </w:r>
    <w:r>
      <w:rPr>
        <w:sz w:val="21"/>
        <w:szCs w:val="21"/>
      </w:rPr>
      <w:t>W</w:t>
    </w:r>
    <w:r>
      <w:rPr>
        <w:rFonts w:hint="eastAsia"/>
        <w:sz w:val="21"/>
        <w:szCs w:val="21"/>
      </w:rPr>
      <w:t>eb</w:t>
    </w:r>
    <w:r>
      <w:rPr>
        <w:rFonts w:hint="eastAsia"/>
        <w:sz w:val="21"/>
        <w:szCs w:val="21"/>
      </w:rPr>
      <w:t>开发与应用</w:t>
    </w:r>
    <w:r w:rsidR="00A92C4D" w:rsidRPr="005829B5">
      <w:rPr>
        <w:rFonts w:hint="eastAsia"/>
        <w:sz w:val="21"/>
        <w:szCs w:val="21"/>
      </w:rPr>
      <w:t xml:space="preserve">  </w:t>
    </w:r>
    <w:r w:rsidR="00A92C4D">
      <w:rPr>
        <w:rFonts w:hint="eastAsia"/>
        <w:sz w:val="21"/>
        <w:szCs w:val="21"/>
      </w:rPr>
      <w:t xml:space="preserve">        </w:t>
    </w:r>
    <w:r w:rsidR="00A92C4D" w:rsidRPr="005829B5">
      <w:rPr>
        <w:rFonts w:ascii="黑体" w:eastAsia="黑体" w:hint="eastAsia"/>
        <w:b/>
        <w:sz w:val="21"/>
        <w:szCs w:val="21"/>
      </w:rPr>
      <w:t>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D2037"/>
    <w:multiLevelType w:val="hybridMultilevel"/>
    <w:tmpl w:val="1FD2FCC2"/>
    <w:lvl w:ilvl="0" w:tplc="C2D88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8D"/>
    <w:rsid w:val="000117FC"/>
    <w:rsid w:val="00051EF9"/>
    <w:rsid w:val="00060FBE"/>
    <w:rsid w:val="0008701D"/>
    <w:rsid w:val="00092CB6"/>
    <w:rsid w:val="000C5976"/>
    <w:rsid w:val="000D4316"/>
    <w:rsid w:val="000D7845"/>
    <w:rsid w:val="000E56F6"/>
    <w:rsid w:val="00130399"/>
    <w:rsid w:val="00146738"/>
    <w:rsid w:val="001657D9"/>
    <w:rsid w:val="00191E52"/>
    <w:rsid w:val="001A17EC"/>
    <w:rsid w:val="001B5799"/>
    <w:rsid w:val="001C0A8D"/>
    <w:rsid w:val="001F0EC5"/>
    <w:rsid w:val="001F2D82"/>
    <w:rsid w:val="001F4C2B"/>
    <w:rsid w:val="001F675A"/>
    <w:rsid w:val="00205E34"/>
    <w:rsid w:val="00210F75"/>
    <w:rsid w:val="00213C25"/>
    <w:rsid w:val="00217119"/>
    <w:rsid w:val="00225360"/>
    <w:rsid w:val="002358BC"/>
    <w:rsid w:val="00263E54"/>
    <w:rsid w:val="00277732"/>
    <w:rsid w:val="002934D1"/>
    <w:rsid w:val="00294FC3"/>
    <w:rsid w:val="002A2A1F"/>
    <w:rsid w:val="002A6B37"/>
    <w:rsid w:val="002B387D"/>
    <w:rsid w:val="002B65BE"/>
    <w:rsid w:val="002D4954"/>
    <w:rsid w:val="002F70B8"/>
    <w:rsid w:val="00300326"/>
    <w:rsid w:val="00300893"/>
    <w:rsid w:val="003047BD"/>
    <w:rsid w:val="00306B7F"/>
    <w:rsid w:val="00332369"/>
    <w:rsid w:val="00335C01"/>
    <w:rsid w:val="00335DCB"/>
    <w:rsid w:val="0034436D"/>
    <w:rsid w:val="00345A95"/>
    <w:rsid w:val="0034729F"/>
    <w:rsid w:val="00351449"/>
    <w:rsid w:val="003638FE"/>
    <w:rsid w:val="0037005A"/>
    <w:rsid w:val="0038669E"/>
    <w:rsid w:val="0039268D"/>
    <w:rsid w:val="003A45B8"/>
    <w:rsid w:val="003A5FA5"/>
    <w:rsid w:val="003B6A3A"/>
    <w:rsid w:val="003B7C72"/>
    <w:rsid w:val="003D47C1"/>
    <w:rsid w:val="003E5176"/>
    <w:rsid w:val="00400DFF"/>
    <w:rsid w:val="00417DF0"/>
    <w:rsid w:val="004262E5"/>
    <w:rsid w:val="0042794B"/>
    <w:rsid w:val="00452F2D"/>
    <w:rsid w:val="00476D2B"/>
    <w:rsid w:val="004A614B"/>
    <w:rsid w:val="004B202D"/>
    <w:rsid w:val="004C3A2D"/>
    <w:rsid w:val="004F7522"/>
    <w:rsid w:val="00503E32"/>
    <w:rsid w:val="005355CE"/>
    <w:rsid w:val="00536586"/>
    <w:rsid w:val="0055235F"/>
    <w:rsid w:val="005829B5"/>
    <w:rsid w:val="005A5AFE"/>
    <w:rsid w:val="005B7845"/>
    <w:rsid w:val="005B7DA2"/>
    <w:rsid w:val="005E1395"/>
    <w:rsid w:val="005E7251"/>
    <w:rsid w:val="0060024A"/>
    <w:rsid w:val="0060475A"/>
    <w:rsid w:val="006100B1"/>
    <w:rsid w:val="00621435"/>
    <w:rsid w:val="00621849"/>
    <w:rsid w:val="006622D0"/>
    <w:rsid w:val="006624AF"/>
    <w:rsid w:val="00676F46"/>
    <w:rsid w:val="006913F3"/>
    <w:rsid w:val="006B525E"/>
    <w:rsid w:val="006D527E"/>
    <w:rsid w:val="006E0C82"/>
    <w:rsid w:val="006E48E1"/>
    <w:rsid w:val="006F0192"/>
    <w:rsid w:val="00705C68"/>
    <w:rsid w:val="00721844"/>
    <w:rsid w:val="00743708"/>
    <w:rsid w:val="0075080D"/>
    <w:rsid w:val="00774F4E"/>
    <w:rsid w:val="007A3065"/>
    <w:rsid w:val="007A576B"/>
    <w:rsid w:val="007B036B"/>
    <w:rsid w:val="007B427D"/>
    <w:rsid w:val="007C0E94"/>
    <w:rsid w:val="007D4A5C"/>
    <w:rsid w:val="007D6BB3"/>
    <w:rsid w:val="007E05CE"/>
    <w:rsid w:val="007E694D"/>
    <w:rsid w:val="00810275"/>
    <w:rsid w:val="00826DD3"/>
    <w:rsid w:val="00827CBB"/>
    <w:rsid w:val="00845A8D"/>
    <w:rsid w:val="008460C1"/>
    <w:rsid w:val="00862BB8"/>
    <w:rsid w:val="008709E6"/>
    <w:rsid w:val="00877029"/>
    <w:rsid w:val="0088668D"/>
    <w:rsid w:val="00887B72"/>
    <w:rsid w:val="0089079C"/>
    <w:rsid w:val="008B2457"/>
    <w:rsid w:val="008B2E8F"/>
    <w:rsid w:val="008C34AD"/>
    <w:rsid w:val="008D437E"/>
    <w:rsid w:val="008F1DEB"/>
    <w:rsid w:val="009110CC"/>
    <w:rsid w:val="00914AF7"/>
    <w:rsid w:val="00917F23"/>
    <w:rsid w:val="00920530"/>
    <w:rsid w:val="00924E2F"/>
    <w:rsid w:val="00943C01"/>
    <w:rsid w:val="009602FF"/>
    <w:rsid w:val="009629AD"/>
    <w:rsid w:val="00965409"/>
    <w:rsid w:val="00974CA0"/>
    <w:rsid w:val="009764C5"/>
    <w:rsid w:val="009907A3"/>
    <w:rsid w:val="009A4079"/>
    <w:rsid w:val="009A7E3C"/>
    <w:rsid w:val="009C61B5"/>
    <w:rsid w:val="009E0934"/>
    <w:rsid w:val="009E6D99"/>
    <w:rsid w:val="009F5099"/>
    <w:rsid w:val="00A07B11"/>
    <w:rsid w:val="00A109AA"/>
    <w:rsid w:val="00A11C04"/>
    <w:rsid w:val="00A15B39"/>
    <w:rsid w:val="00A17727"/>
    <w:rsid w:val="00A227C7"/>
    <w:rsid w:val="00A24C54"/>
    <w:rsid w:val="00A27FC1"/>
    <w:rsid w:val="00A67345"/>
    <w:rsid w:val="00A7145B"/>
    <w:rsid w:val="00A85852"/>
    <w:rsid w:val="00A92C4D"/>
    <w:rsid w:val="00A96472"/>
    <w:rsid w:val="00AA77CC"/>
    <w:rsid w:val="00AB5BC5"/>
    <w:rsid w:val="00AC0631"/>
    <w:rsid w:val="00B34E48"/>
    <w:rsid w:val="00B377D7"/>
    <w:rsid w:val="00B532E6"/>
    <w:rsid w:val="00B5697E"/>
    <w:rsid w:val="00B6379D"/>
    <w:rsid w:val="00B77C0F"/>
    <w:rsid w:val="00B849B2"/>
    <w:rsid w:val="00B91E83"/>
    <w:rsid w:val="00B92A2B"/>
    <w:rsid w:val="00BA069E"/>
    <w:rsid w:val="00BC0200"/>
    <w:rsid w:val="00BC7E50"/>
    <w:rsid w:val="00BD2B73"/>
    <w:rsid w:val="00BF4A00"/>
    <w:rsid w:val="00BF7857"/>
    <w:rsid w:val="00C031E1"/>
    <w:rsid w:val="00C05274"/>
    <w:rsid w:val="00C300C3"/>
    <w:rsid w:val="00C4318A"/>
    <w:rsid w:val="00CD10EC"/>
    <w:rsid w:val="00CD5DDE"/>
    <w:rsid w:val="00CF6271"/>
    <w:rsid w:val="00D039C2"/>
    <w:rsid w:val="00D10ECB"/>
    <w:rsid w:val="00D21F6D"/>
    <w:rsid w:val="00D31877"/>
    <w:rsid w:val="00D31AE7"/>
    <w:rsid w:val="00D32875"/>
    <w:rsid w:val="00D35A55"/>
    <w:rsid w:val="00D413CC"/>
    <w:rsid w:val="00D475CD"/>
    <w:rsid w:val="00D57EF4"/>
    <w:rsid w:val="00D61D26"/>
    <w:rsid w:val="00D6216B"/>
    <w:rsid w:val="00D716E3"/>
    <w:rsid w:val="00D734C2"/>
    <w:rsid w:val="00D81755"/>
    <w:rsid w:val="00D93437"/>
    <w:rsid w:val="00D960A7"/>
    <w:rsid w:val="00D977E0"/>
    <w:rsid w:val="00DB57D6"/>
    <w:rsid w:val="00DD0AE0"/>
    <w:rsid w:val="00E06BD3"/>
    <w:rsid w:val="00E14F44"/>
    <w:rsid w:val="00E263F2"/>
    <w:rsid w:val="00E73DD9"/>
    <w:rsid w:val="00EA02C4"/>
    <w:rsid w:val="00EA56D1"/>
    <w:rsid w:val="00EA639F"/>
    <w:rsid w:val="00EC07D3"/>
    <w:rsid w:val="00EC7BED"/>
    <w:rsid w:val="00ED4138"/>
    <w:rsid w:val="00EF2A32"/>
    <w:rsid w:val="00EF63B5"/>
    <w:rsid w:val="00F02F5E"/>
    <w:rsid w:val="00F13CF2"/>
    <w:rsid w:val="00F242D7"/>
    <w:rsid w:val="00F474EF"/>
    <w:rsid w:val="00F63D58"/>
    <w:rsid w:val="00F659F3"/>
    <w:rsid w:val="00F74565"/>
    <w:rsid w:val="00F83B9A"/>
    <w:rsid w:val="00F863EF"/>
    <w:rsid w:val="00F91419"/>
    <w:rsid w:val="00F930FF"/>
    <w:rsid w:val="00F9745D"/>
    <w:rsid w:val="00FB0E14"/>
    <w:rsid w:val="00FB139F"/>
    <w:rsid w:val="00FB62FE"/>
    <w:rsid w:val="00FE3588"/>
    <w:rsid w:val="00FF7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B81CBB"/>
  <w15:docId w15:val="{B896AFA8-0F5D-499F-9043-9FD1C1D1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B7F"/>
    <w:pPr>
      <w:tabs>
        <w:tab w:val="right" w:pos="8640"/>
      </w:tabs>
      <w:jc w:val="both"/>
    </w:pPr>
    <w:rPr>
      <w:rFonts w:ascii="Garamond" w:hAnsi="Garamond"/>
      <w:spacing w:val="-2"/>
      <w:sz w:val="24"/>
      <w:lang w:bidi="he-IL"/>
    </w:rPr>
  </w:style>
  <w:style w:type="paragraph" w:styleId="2">
    <w:name w:val="heading 2"/>
    <w:basedOn w:val="a"/>
    <w:next w:val="a"/>
    <w:qFormat/>
    <w:rsid w:val="00191E5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D4316"/>
    <w:pPr>
      <w:snapToGrid w:val="0"/>
      <w:ind w:firstLineChars="200" w:firstLine="200"/>
    </w:pPr>
    <w:rPr>
      <w:rFonts w:ascii="Courier New" w:hAnsi="Courier New"/>
      <w:sz w:val="21"/>
      <w:szCs w:val="21"/>
    </w:rPr>
  </w:style>
  <w:style w:type="paragraph" w:styleId="a5">
    <w:name w:val="Date"/>
    <w:basedOn w:val="a3"/>
    <w:rsid w:val="00DD0AE0"/>
    <w:pPr>
      <w:spacing w:after="560"/>
      <w:jc w:val="center"/>
    </w:pPr>
  </w:style>
  <w:style w:type="paragraph" w:customStyle="1" w:styleId="a6">
    <w:name w:val="作者"/>
    <w:basedOn w:val="a3"/>
    <w:autoRedefine/>
    <w:rsid w:val="0060475A"/>
    <w:pPr>
      <w:spacing w:line="480" w:lineRule="auto"/>
    </w:pPr>
    <w:rPr>
      <w:rFonts w:ascii="Times New Roman" w:eastAsia="黑体" w:hAnsi="Times New Roman"/>
      <w:bCs/>
      <w:szCs w:val="24"/>
    </w:rPr>
  </w:style>
  <w:style w:type="table" w:styleId="a7">
    <w:name w:val="Table Grid"/>
    <w:basedOn w:val="a1"/>
    <w:rsid w:val="00DD0AE0"/>
    <w:pPr>
      <w:tabs>
        <w:tab w:val="right" w:pos="8640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810275"/>
    <w:pPr>
      <w:pBdr>
        <w:bottom w:val="single" w:sz="6" w:space="1" w:color="auto"/>
      </w:pBdr>
      <w:tabs>
        <w:tab w:val="clear" w:pos="8640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10275"/>
    <w:pPr>
      <w:tabs>
        <w:tab w:val="clear" w:pos="8640"/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a">
    <w:name w:val="page number"/>
    <w:basedOn w:val="a0"/>
    <w:rsid w:val="005829B5"/>
  </w:style>
  <w:style w:type="paragraph" w:styleId="ab">
    <w:name w:val="Normal Indent"/>
    <w:basedOn w:val="a"/>
    <w:rsid w:val="00A227C7"/>
    <w:pPr>
      <w:widowControl w:val="0"/>
      <w:tabs>
        <w:tab w:val="clear" w:pos="8640"/>
      </w:tabs>
      <w:ind w:firstLine="420"/>
    </w:pPr>
    <w:rPr>
      <w:rFonts w:ascii="Times New Roman" w:hAnsi="Times New Roman"/>
      <w:spacing w:val="0"/>
      <w:kern w:val="2"/>
      <w:sz w:val="21"/>
      <w:lang w:bidi="ar-SA"/>
    </w:rPr>
  </w:style>
  <w:style w:type="paragraph" w:styleId="ac">
    <w:name w:val="Balloon Text"/>
    <w:basedOn w:val="a"/>
    <w:link w:val="ad"/>
    <w:rsid w:val="002D4954"/>
    <w:rPr>
      <w:sz w:val="18"/>
      <w:szCs w:val="18"/>
    </w:rPr>
  </w:style>
  <w:style w:type="character" w:customStyle="1" w:styleId="ad">
    <w:name w:val="批注框文本 字符"/>
    <w:basedOn w:val="a0"/>
    <w:link w:val="ac"/>
    <w:rsid w:val="002D4954"/>
    <w:rPr>
      <w:rFonts w:ascii="Garamond" w:hAnsi="Garamond"/>
      <w:spacing w:val="-2"/>
      <w:sz w:val="18"/>
      <w:szCs w:val="18"/>
      <w:lang w:bidi="he-IL"/>
    </w:rPr>
  </w:style>
  <w:style w:type="character" w:customStyle="1" w:styleId="a4">
    <w:name w:val="正文文本 字符"/>
    <w:basedOn w:val="a0"/>
    <w:link w:val="a3"/>
    <w:rsid w:val="00332369"/>
    <w:rPr>
      <w:rFonts w:ascii="Courier New" w:hAnsi="Courier New"/>
      <w:spacing w:val="-2"/>
      <w:sz w:val="21"/>
      <w:szCs w:val="21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3454;&#39564;\network\network2008\&#32593;&#32476;&#23454;&#39564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5696F-527C-41DF-AF86-89015D709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网络实验报告</Template>
  <TotalTime>0</TotalTime>
  <Pages>5</Pages>
  <Words>171</Words>
  <Characters>980</Characters>
  <Application>Microsoft Office Word</Application>
  <DocSecurity>0</DocSecurity>
  <Lines>8</Lines>
  <Paragraphs>2</Paragraphs>
  <ScaleCrop>false</ScaleCrop>
  <Company>东北大学秦皇岛分校计算机系</Company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计算机网络技术实验报告</dc:title>
  <dc:creator>雨林木风</dc:creator>
  <cp:lastModifiedBy>Windows 10</cp:lastModifiedBy>
  <cp:revision>3</cp:revision>
  <cp:lastPrinted>1899-12-31T16:00:00Z</cp:lastPrinted>
  <dcterms:created xsi:type="dcterms:W3CDTF">2024-05-11T08:55:00Z</dcterms:created>
  <dcterms:modified xsi:type="dcterms:W3CDTF">2024-05-11T08:55:00Z</dcterms:modified>
</cp:coreProperties>
</file>