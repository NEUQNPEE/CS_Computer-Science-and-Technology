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61AFC" w14:textId="77777777" w:rsidR="0060475A" w:rsidRDefault="00400DFF" w:rsidP="00DD0AE0">
      <w:pPr>
        <w:jc w:val="center"/>
        <w:rPr>
          <w:rFonts w:ascii="方正启体简体" w:eastAsia="方正启体简体" w:hAnsi="华文中宋"/>
          <w:b/>
          <w:bCs/>
          <w:sz w:val="52"/>
          <w:szCs w:val="52"/>
        </w:rPr>
      </w:pPr>
      <w:r>
        <w:rPr>
          <w:rFonts w:ascii="方正启体简体" w:eastAsia="方正启体简体" w:hAnsi="华文中宋" w:hint="eastAsia"/>
          <w:b/>
          <w:bCs/>
          <w:noProof/>
          <w:sz w:val="52"/>
          <w:szCs w:val="52"/>
          <w:lang w:bidi="ar-SA"/>
        </w:rPr>
        <w:drawing>
          <wp:anchor distT="0" distB="0" distL="114300" distR="114300" simplePos="0" relativeHeight="251659264" behindDoc="0" locked="0" layoutInCell="1" allowOverlap="1" wp14:anchorId="73B1B785" wp14:editId="03DA6C25">
            <wp:simplePos x="0" y="0"/>
            <wp:positionH relativeFrom="column">
              <wp:posOffset>495300</wp:posOffset>
            </wp:positionH>
            <wp:positionV relativeFrom="paragraph">
              <wp:posOffset>151765</wp:posOffset>
            </wp:positionV>
            <wp:extent cx="1085850" cy="100965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1D0540" w14:textId="77777777" w:rsidR="00332369" w:rsidRDefault="00332369" w:rsidP="00DD0AE0">
      <w:pPr>
        <w:jc w:val="center"/>
        <w:rPr>
          <w:rFonts w:ascii="方正启体简体" w:eastAsia="方正启体简体" w:hAnsi="华文中宋"/>
          <w:b/>
          <w:bCs/>
          <w:sz w:val="72"/>
          <w:szCs w:val="72"/>
        </w:rPr>
      </w:pPr>
      <w:r w:rsidRPr="00D345DF">
        <w:rPr>
          <w:rFonts w:ascii="方正启体简体" w:eastAsia="方正启体简体" w:hAnsi="华文中宋" w:hint="eastAsia"/>
          <w:b/>
          <w:bCs/>
          <w:sz w:val="72"/>
          <w:szCs w:val="72"/>
        </w:rPr>
        <w:t>Web开发与应用</w:t>
      </w:r>
    </w:p>
    <w:p w14:paraId="336F5282" w14:textId="345F45C3" w:rsidR="00DD0AE0" w:rsidRDefault="0037005A" w:rsidP="00DD0AE0">
      <w:pPr>
        <w:jc w:val="center"/>
        <w:rPr>
          <w:rFonts w:ascii="方正启体简体" w:eastAsia="方正启体简体" w:hAnsi="华文中宋"/>
          <w:b/>
          <w:bCs/>
          <w:sz w:val="52"/>
          <w:szCs w:val="52"/>
        </w:rPr>
      </w:pPr>
      <w:r>
        <w:rPr>
          <w:rFonts w:ascii="方正启体简体" w:eastAsia="方正启体简体" w:hAnsi="华文中宋" w:hint="eastAsia"/>
          <w:b/>
          <w:bCs/>
          <w:sz w:val="52"/>
          <w:szCs w:val="52"/>
        </w:rPr>
        <w:t>实验报告</w:t>
      </w:r>
    </w:p>
    <w:p w14:paraId="50BD07D6" w14:textId="77777777" w:rsidR="007D4A5C" w:rsidRDefault="007D4A5C" w:rsidP="00DD0AE0">
      <w:pPr>
        <w:jc w:val="center"/>
        <w:rPr>
          <w:rFonts w:ascii="方正启体简体" w:eastAsia="方正启体简体" w:hAnsi="华文中宋"/>
          <w:b/>
          <w:bCs/>
          <w:sz w:val="52"/>
          <w:szCs w:val="52"/>
        </w:rPr>
      </w:pPr>
    </w:p>
    <w:p w14:paraId="7EE288EF" w14:textId="77777777" w:rsidR="007D4A5C" w:rsidRDefault="007D4A5C" w:rsidP="00DD0AE0">
      <w:pPr>
        <w:jc w:val="center"/>
        <w:rPr>
          <w:rFonts w:ascii="方正启体简体" w:eastAsia="方正启体简体" w:hAnsi="华文中宋"/>
          <w:b/>
          <w:bCs/>
          <w:sz w:val="84"/>
          <w:szCs w:val="84"/>
          <w:u w:val="double"/>
        </w:rPr>
      </w:pPr>
    </w:p>
    <w:p w14:paraId="53AC441D" w14:textId="77777777" w:rsidR="00EF2A32" w:rsidRPr="0060475A" w:rsidRDefault="00EF2A32" w:rsidP="00DD0AE0">
      <w:pPr>
        <w:jc w:val="center"/>
        <w:rPr>
          <w:rFonts w:ascii="方正启体简体" w:eastAsia="方正启体简体" w:hAnsi="华文中宋"/>
          <w:b/>
          <w:bCs/>
          <w:sz w:val="84"/>
          <w:szCs w:val="84"/>
          <w:u w:val="double"/>
        </w:rPr>
      </w:pPr>
    </w:p>
    <w:tbl>
      <w:tblPr>
        <w:tblW w:w="4135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4135"/>
      </w:tblGrid>
      <w:tr w:rsidR="00EC7BED" w:rsidRPr="00D977E0" w14:paraId="1E189610" w14:textId="77777777" w:rsidTr="006E48E1">
        <w:trPr>
          <w:trHeight w:val="632"/>
          <w:jc w:val="center"/>
        </w:trPr>
        <w:tc>
          <w:tcPr>
            <w:tcW w:w="4135" w:type="dxa"/>
            <w:vAlign w:val="bottom"/>
          </w:tcPr>
          <w:p w14:paraId="12BE0027" w14:textId="460417B1" w:rsidR="00EC7BED" w:rsidRPr="00D977E0" w:rsidRDefault="00EC7BED" w:rsidP="00332369">
            <w:pPr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sz w:val="28"/>
                <w:szCs w:val="28"/>
              </w:rPr>
              <w:t>专业班级：</w:t>
            </w:r>
          </w:p>
        </w:tc>
      </w:tr>
      <w:tr w:rsidR="005355CE" w14:paraId="5F89813A" w14:textId="77777777">
        <w:trPr>
          <w:trHeight w:val="632"/>
          <w:jc w:val="center"/>
        </w:trPr>
        <w:tc>
          <w:tcPr>
            <w:tcW w:w="4135" w:type="dxa"/>
            <w:vAlign w:val="bottom"/>
          </w:tcPr>
          <w:p w14:paraId="304198A3" w14:textId="260DB094" w:rsidR="005355CE" w:rsidRPr="00D977E0" w:rsidRDefault="005355CE" w:rsidP="00332369">
            <w:pPr>
              <w:rPr>
                <w:rFonts w:ascii="黑体" w:eastAsia="黑体"/>
                <w:bCs/>
                <w:sz w:val="28"/>
                <w:szCs w:val="28"/>
              </w:rPr>
            </w:pPr>
            <w:r w:rsidRPr="00D977E0">
              <w:rPr>
                <w:rFonts w:ascii="黑体" w:eastAsia="黑体" w:hint="eastAsia"/>
                <w:bCs/>
                <w:sz w:val="28"/>
                <w:szCs w:val="28"/>
              </w:rPr>
              <w:t>学    号：</w:t>
            </w:r>
          </w:p>
        </w:tc>
      </w:tr>
      <w:tr w:rsidR="005355CE" w14:paraId="6AAC10E7" w14:textId="77777777">
        <w:trPr>
          <w:trHeight w:val="632"/>
          <w:jc w:val="center"/>
        </w:trPr>
        <w:tc>
          <w:tcPr>
            <w:tcW w:w="4135" w:type="dxa"/>
            <w:vAlign w:val="bottom"/>
          </w:tcPr>
          <w:p w14:paraId="5F4EBCC1" w14:textId="6C49D6B6" w:rsidR="005355CE" w:rsidRPr="00D977E0" w:rsidRDefault="005355CE" w:rsidP="00332369">
            <w:pPr>
              <w:rPr>
                <w:rFonts w:ascii="黑体" w:eastAsia="黑体"/>
                <w:bCs/>
                <w:sz w:val="28"/>
                <w:szCs w:val="28"/>
              </w:rPr>
            </w:pPr>
            <w:r w:rsidRPr="00D977E0">
              <w:rPr>
                <w:rFonts w:ascii="黑体" w:eastAsia="黑体" w:hint="eastAsia"/>
                <w:bCs/>
                <w:sz w:val="28"/>
                <w:szCs w:val="28"/>
              </w:rPr>
              <w:t>姓    名：</w:t>
            </w:r>
            <w:r w:rsidR="00332369" w:rsidRPr="00D977E0">
              <w:rPr>
                <w:rFonts w:ascii="黑体" w:eastAsia="黑体"/>
                <w:bCs/>
                <w:sz w:val="28"/>
                <w:szCs w:val="28"/>
              </w:rPr>
              <w:t xml:space="preserve"> </w:t>
            </w:r>
          </w:p>
        </w:tc>
      </w:tr>
    </w:tbl>
    <w:p w14:paraId="6611511F" w14:textId="77777777" w:rsidR="00D977E0" w:rsidRDefault="00D977E0" w:rsidP="00D977E0">
      <w:pPr>
        <w:ind w:firstLineChars="838" w:firstLine="1986"/>
        <w:rPr>
          <w:rFonts w:ascii="黑体" w:eastAsia="黑体"/>
          <w:b/>
        </w:rPr>
      </w:pPr>
    </w:p>
    <w:p w14:paraId="4161FEFC" w14:textId="77777777" w:rsidR="00D977E0" w:rsidRDefault="00D977E0" w:rsidP="00D977E0">
      <w:pPr>
        <w:ind w:firstLineChars="838" w:firstLine="1978"/>
        <w:rPr>
          <w:rFonts w:eastAsia="仿宋_GB2312"/>
        </w:rPr>
      </w:pPr>
    </w:p>
    <w:p w14:paraId="677FD286" w14:textId="77777777" w:rsidR="006F0192" w:rsidRDefault="006F0192" w:rsidP="00D977E0">
      <w:pPr>
        <w:ind w:firstLineChars="838" w:firstLine="1978"/>
        <w:rPr>
          <w:rFonts w:eastAsia="仿宋_GB2312"/>
        </w:rPr>
      </w:pPr>
    </w:p>
    <w:p w14:paraId="2DBC5BBD" w14:textId="77777777" w:rsidR="006F0192" w:rsidRDefault="006F0192" w:rsidP="00D977E0">
      <w:pPr>
        <w:ind w:firstLineChars="838" w:firstLine="1978"/>
        <w:rPr>
          <w:rFonts w:eastAsia="仿宋_GB2312"/>
        </w:rPr>
      </w:pPr>
    </w:p>
    <w:p w14:paraId="2E181B35" w14:textId="77777777" w:rsidR="006F0192" w:rsidRDefault="006F0192" w:rsidP="00D977E0">
      <w:pPr>
        <w:ind w:firstLineChars="838" w:firstLine="1978"/>
        <w:rPr>
          <w:rFonts w:eastAsia="仿宋_GB2312"/>
        </w:rPr>
      </w:pPr>
    </w:p>
    <w:p w14:paraId="6DD886E9" w14:textId="77777777" w:rsidR="006F0192" w:rsidRDefault="006F0192" w:rsidP="00D977E0">
      <w:pPr>
        <w:ind w:firstLineChars="838" w:firstLine="1978"/>
        <w:rPr>
          <w:rFonts w:eastAsia="仿宋_GB2312"/>
        </w:rPr>
      </w:pPr>
    </w:p>
    <w:p w14:paraId="26BC7D80" w14:textId="77777777" w:rsidR="006F0192" w:rsidRDefault="006F0192" w:rsidP="00D977E0">
      <w:pPr>
        <w:ind w:firstLineChars="838" w:firstLine="1978"/>
        <w:rPr>
          <w:rFonts w:eastAsia="仿宋_GB2312"/>
        </w:rPr>
      </w:pPr>
    </w:p>
    <w:p w14:paraId="28275DDC" w14:textId="77777777" w:rsidR="00DD0AE0" w:rsidRDefault="001C0A8D" w:rsidP="001C0A8D">
      <w:pPr>
        <w:rPr>
          <w:rFonts w:eastAsia="仿宋_GB2312"/>
        </w:rPr>
      </w:pPr>
      <w:r>
        <w:rPr>
          <w:rFonts w:eastAsia="仿宋_GB2312" w:hint="eastAsia"/>
        </w:rPr>
        <w:tab/>
      </w:r>
    </w:p>
    <w:p w14:paraId="094889E8" w14:textId="77777777" w:rsidR="00D977E0" w:rsidRDefault="00D977E0" w:rsidP="00D977E0">
      <w:pPr>
        <w:jc w:val="center"/>
        <w:rPr>
          <w:rFonts w:eastAsia="方正姚体"/>
          <w:b/>
          <w:bCs/>
        </w:rPr>
      </w:pPr>
    </w:p>
    <w:p w14:paraId="3EDF399C" w14:textId="77777777" w:rsidR="00476D2B" w:rsidRDefault="00476D2B" w:rsidP="00D977E0">
      <w:pPr>
        <w:jc w:val="center"/>
        <w:rPr>
          <w:rFonts w:eastAsia="方正姚体"/>
          <w:b/>
          <w:bCs/>
        </w:rPr>
      </w:pPr>
    </w:p>
    <w:p w14:paraId="14B1F595" w14:textId="77777777" w:rsidR="00476D2B" w:rsidRDefault="00476D2B" w:rsidP="00D977E0">
      <w:pPr>
        <w:jc w:val="center"/>
        <w:rPr>
          <w:rFonts w:eastAsia="方正姚体"/>
          <w:b/>
          <w:bCs/>
        </w:rPr>
      </w:pPr>
    </w:p>
    <w:p w14:paraId="0A271BCA" w14:textId="77777777" w:rsidR="00D977E0" w:rsidRPr="00476D2B" w:rsidRDefault="00DD0AE0" w:rsidP="00476D2B">
      <w:pPr>
        <w:jc w:val="center"/>
        <w:rPr>
          <w:rFonts w:ascii="宋体" w:hAnsi="宋体"/>
          <w:b/>
          <w:bCs/>
        </w:rPr>
      </w:pPr>
      <w:r w:rsidRPr="00476D2B">
        <w:rPr>
          <w:rFonts w:ascii="宋体" w:hAnsi="宋体" w:hint="eastAsia"/>
          <w:b/>
          <w:bCs/>
        </w:rPr>
        <w:t>东北大学秦皇岛分校</w:t>
      </w:r>
      <w:r w:rsidR="00476D2B" w:rsidRPr="00476D2B">
        <w:rPr>
          <w:rFonts w:ascii="宋体" w:hAnsi="宋体" w:hint="eastAsia"/>
          <w:b/>
          <w:bCs/>
        </w:rPr>
        <w:t>计算机与通信工程学院</w:t>
      </w:r>
    </w:p>
    <w:p w14:paraId="1961D2E0" w14:textId="500DBC2D" w:rsidR="00EC7BED" w:rsidRPr="006E48E1" w:rsidRDefault="00EC7BED" w:rsidP="00EC7BED">
      <w:pPr>
        <w:pStyle w:val="a3"/>
        <w:ind w:firstLine="414"/>
        <w:jc w:val="center"/>
        <w:rPr>
          <w:rFonts w:ascii="宋体" w:hAnsi="宋体"/>
          <w:b/>
          <w:bCs/>
        </w:rPr>
        <w:sectPr w:rsidR="00EC7BED" w:rsidRPr="006E48E1" w:rsidSect="00E73DD9">
          <w:headerReference w:type="default" r:id="rId9"/>
          <w:pgSz w:w="11907" w:h="16840" w:code="9"/>
          <w:pgMar w:top="873" w:right="851" w:bottom="873" w:left="1134" w:header="851" w:footer="992" w:gutter="0"/>
          <w:pgBorders w:offsetFrom="page">
            <w:top w:val="cornerTriangles" w:sz="10" w:space="24" w:color="auto"/>
            <w:left w:val="cornerTriangles" w:sz="10" w:space="24" w:color="auto"/>
            <w:bottom w:val="cornerTriangles" w:sz="10" w:space="24" w:color="auto"/>
            <w:right w:val="cornerTriangles" w:sz="10" w:space="24" w:color="auto"/>
          </w:pgBorders>
          <w:cols w:space="425"/>
          <w:docGrid w:type="lines" w:linePitch="312"/>
        </w:sectPr>
      </w:pPr>
      <w:r w:rsidRPr="006E48E1">
        <w:rPr>
          <w:rFonts w:ascii="宋体" w:hAnsi="宋体" w:hint="eastAsia"/>
          <w:b/>
          <w:bCs/>
        </w:rPr>
        <w:t>2</w:t>
      </w:r>
      <w:r w:rsidR="00D21F6D">
        <w:rPr>
          <w:rFonts w:ascii="宋体" w:hAnsi="宋体"/>
          <w:b/>
          <w:bCs/>
        </w:rPr>
        <w:t>0</w:t>
      </w:r>
      <w:r w:rsidR="00996CCB">
        <w:rPr>
          <w:rFonts w:ascii="宋体" w:hAnsi="宋体"/>
          <w:b/>
          <w:bCs/>
        </w:rPr>
        <w:t>24</w:t>
      </w:r>
    </w:p>
    <w:tbl>
      <w:tblPr>
        <w:tblW w:w="10142" w:type="dxa"/>
        <w:tblBorders>
          <w:top w:val="dashed" w:sz="2" w:space="0" w:color="C0C0C0"/>
          <w:left w:val="dashed" w:sz="2" w:space="0" w:color="C0C0C0"/>
          <w:bottom w:val="dashed" w:sz="2" w:space="0" w:color="C0C0C0"/>
          <w:right w:val="dashed" w:sz="2" w:space="0" w:color="C0C0C0"/>
          <w:insideH w:val="dashed" w:sz="2" w:space="0" w:color="C0C0C0"/>
          <w:insideV w:val="dashed" w:sz="2" w:space="0" w:color="C0C0C0"/>
        </w:tblBorders>
        <w:tblLook w:val="01E0" w:firstRow="1" w:lastRow="1" w:firstColumn="1" w:lastColumn="1" w:noHBand="0" w:noVBand="0"/>
      </w:tblPr>
      <w:tblGrid>
        <w:gridCol w:w="2606"/>
        <w:gridCol w:w="7536"/>
      </w:tblGrid>
      <w:tr w:rsidR="00332369" w:rsidRPr="000660F3" w14:paraId="350BB5C7" w14:textId="77777777" w:rsidTr="00076691">
        <w:trPr>
          <w:trHeight w:val="369"/>
        </w:trPr>
        <w:tc>
          <w:tcPr>
            <w:tcW w:w="2606" w:type="dxa"/>
            <w:shd w:val="clear" w:color="auto" w:fill="auto"/>
          </w:tcPr>
          <w:p w14:paraId="61768E10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【实验编号】</w:t>
            </w:r>
          </w:p>
        </w:tc>
        <w:tc>
          <w:tcPr>
            <w:tcW w:w="7536" w:type="dxa"/>
            <w:shd w:val="clear" w:color="auto" w:fill="auto"/>
          </w:tcPr>
          <w:p w14:paraId="1C34EA42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332369" w:rsidRPr="000660F3" w14:paraId="38944783" w14:textId="77777777" w:rsidTr="00076691">
        <w:tc>
          <w:tcPr>
            <w:tcW w:w="2606" w:type="dxa"/>
            <w:shd w:val="clear" w:color="auto" w:fill="auto"/>
          </w:tcPr>
          <w:p w14:paraId="1D4957EE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7536" w:type="dxa"/>
            <w:shd w:val="clear" w:color="auto" w:fill="auto"/>
          </w:tcPr>
          <w:p w14:paraId="21BF07A0" w14:textId="51933C86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WEB开发环境</w:t>
            </w:r>
            <w:r w:rsidR="00EA56D1">
              <w:rPr>
                <w:rFonts w:ascii="宋体" w:hAnsi="宋体" w:hint="eastAsia"/>
                <w:b/>
                <w:bCs/>
                <w:sz w:val="24"/>
                <w:szCs w:val="24"/>
              </w:rPr>
              <w:t>与网页设计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学时：2</w:t>
            </w:r>
          </w:p>
        </w:tc>
      </w:tr>
      <w:tr w:rsidR="00332369" w:rsidRPr="000660F3" w14:paraId="3154F0F3" w14:textId="77777777" w:rsidTr="00076691">
        <w:trPr>
          <w:trHeight w:val="1013"/>
        </w:trPr>
        <w:tc>
          <w:tcPr>
            <w:tcW w:w="10142" w:type="dxa"/>
            <w:gridSpan w:val="2"/>
            <w:shd w:val="clear" w:color="auto" w:fill="auto"/>
          </w:tcPr>
          <w:p w14:paraId="2B8843E2" w14:textId="77777777" w:rsidR="00332369" w:rsidRPr="000660F3" w:rsidRDefault="00332369" w:rsidP="00076691">
            <w:pPr>
              <w:pStyle w:val="ab"/>
              <w:ind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spacing w:val="-2"/>
                <w:kern w:val="0"/>
                <w:sz w:val="24"/>
                <w:lang w:bidi="he-IL"/>
              </w:rPr>
              <w:br w:type="page"/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【实验目的】</w:t>
            </w:r>
          </w:p>
          <w:p w14:paraId="25A10008" w14:textId="6EA933F4" w:rsidR="00332369" w:rsidRPr="00FC616C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1）</w:t>
            </w:r>
            <w:r w:rsidRPr="00FC616C">
              <w:rPr>
                <w:rFonts w:ascii="宋体" w:hAnsi="宋体" w:hint="eastAsia"/>
                <w:bCs/>
                <w:sz w:val="24"/>
                <w:szCs w:val="24"/>
              </w:rPr>
              <w:t>熟悉</w:t>
            </w:r>
            <w:bookmarkStart w:id="0" w:name="_GoBack"/>
            <w:bookmarkEnd w:id="0"/>
            <w:r w:rsidRPr="00FC616C">
              <w:rPr>
                <w:rFonts w:ascii="宋体" w:hAnsi="宋体" w:hint="eastAsia"/>
                <w:bCs/>
                <w:sz w:val="24"/>
                <w:szCs w:val="24"/>
              </w:rPr>
              <w:t xml:space="preserve">开发环境的使用。 </w:t>
            </w:r>
          </w:p>
          <w:p w14:paraId="2C8AFEF6" w14:textId="6D69894B" w:rsidR="00332369" w:rsidRPr="00FC616C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2）</w:t>
            </w:r>
            <w:r w:rsidRPr="00FC616C">
              <w:rPr>
                <w:rFonts w:ascii="宋体" w:hAnsi="宋体" w:hint="eastAsia"/>
                <w:bCs/>
                <w:sz w:val="24"/>
                <w:szCs w:val="24"/>
              </w:rPr>
              <w:t>掌握</w:t>
            </w:r>
            <w:r w:rsidR="00306B7F">
              <w:rPr>
                <w:rFonts w:ascii="宋体" w:hAnsi="宋体" w:hint="eastAsia"/>
                <w:bCs/>
                <w:sz w:val="24"/>
                <w:szCs w:val="24"/>
              </w:rPr>
              <w:t xml:space="preserve"> T</w:t>
            </w:r>
            <w:r w:rsidRPr="00FC616C">
              <w:rPr>
                <w:rFonts w:ascii="宋体" w:hAnsi="宋体" w:hint="eastAsia"/>
                <w:bCs/>
                <w:sz w:val="24"/>
                <w:szCs w:val="24"/>
              </w:rPr>
              <w:t xml:space="preserve">omcat 安装及配置。 </w:t>
            </w:r>
          </w:p>
          <w:p w14:paraId="6B63E4DA" w14:textId="77777777" w:rsidR="00332369" w:rsidRPr="00FC616C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3）</w:t>
            </w:r>
            <w:r w:rsidRPr="00FC616C">
              <w:rPr>
                <w:rFonts w:ascii="宋体" w:hAnsi="宋体" w:hint="eastAsia"/>
                <w:bCs/>
                <w:sz w:val="24"/>
                <w:szCs w:val="24"/>
              </w:rPr>
              <w:t xml:space="preserve">运行一个简单网站 </w:t>
            </w:r>
          </w:p>
          <w:p w14:paraId="724F75F4" w14:textId="52A6C40F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4）</w:t>
            </w:r>
            <w:r w:rsidRPr="00FC616C">
              <w:rPr>
                <w:rFonts w:ascii="宋体" w:hAnsi="宋体" w:hint="eastAsia"/>
                <w:bCs/>
                <w:sz w:val="24"/>
                <w:szCs w:val="24"/>
              </w:rPr>
              <w:t>熟悉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CSS</w:t>
            </w:r>
            <w:r w:rsidR="000117FC">
              <w:rPr>
                <w:rFonts w:ascii="宋体" w:hAnsi="宋体"/>
                <w:bCs/>
                <w:sz w:val="24"/>
                <w:szCs w:val="24"/>
              </w:rPr>
              <w:t>/DIV/HTML</w:t>
            </w:r>
            <w:r w:rsidR="00306B7F">
              <w:rPr>
                <w:rFonts w:ascii="宋体" w:hAnsi="宋体"/>
                <w:bCs/>
                <w:sz w:val="24"/>
                <w:szCs w:val="24"/>
              </w:rPr>
              <w:t>/XML</w:t>
            </w:r>
            <w:r w:rsidRPr="00FC616C">
              <w:rPr>
                <w:rFonts w:ascii="宋体" w:hAnsi="宋体" w:hint="eastAsia"/>
                <w:bCs/>
                <w:sz w:val="24"/>
                <w:szCs w:val="24"/>
              </w:rPr>
              <w:t>的使用</w:t>
            </w:r>
          </w:p>
          <w:p w14:paraId="6D6D0E18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【实验内容】</w:t>
            </w:r>
          </w:p>
          <w:p w14:paraId="0BC2A3AF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测试Tomcat，编写一个简单的网站。</w:t>
            </w:r>
          </w:p>
          <w:p w14:paraId="55A48039" w14:textId="77777777" w:rsidR="00306B7F" w:rsidRPr="00306B7F" w:rsidRDefault="00306B7F" w:rsidP="00306B7F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3236D561" w14:textId="4677A86D" w:rsidR="00306B7F" w:rsidRPr="00306B7F" w:rsidRDefault="00306B7F" w:rsidP="00306B7F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06B7F">
              <w:rPr>
                <w:rFonts w:ascii="宋体" w:hAnsi="宋体" w:hint="eastAsia"/>
                <w:b/>
                <w:bCs/>
                <w:sz w:val="24"/>
                <w:szCs w:val="24"/>
              </w:rPr>
              <w:t>【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关键代码</w:t>
            </w:r>
            <w:r w:rsidRPr="00306B7F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10D80B0B" w14:textId="77777777" w:rsidR="00306B7F" w:rsidRPr="000660F3" w:rsidRDefault="00306B7F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450E38E1" w14:textId="35019420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结果</w:t>
            </w:r>
            <w:r w:rsidR="00D81755">
              <w:rPr>
                <w:rFonts w:ascii="宋体" w:hAnsi="宋体" w:hint="eastAsia"/>
                <w:b/>
                <w:bCs/>
                <w:sz w:val="24"/>
                <w:szCs w:val="24"/>
              </w:rPr>
              <w:t>及说明</w:t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4DA8F471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65B671AF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2334303A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242AD8E5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1ACF8908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26C8C875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5AC0F465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376CB343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6025F2BF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2ADE6853" w14:textId="77777777" w:rsidR="00332369" w:rsidRPr="00501D4C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22AC67FB" w14:textId="77777777" w:rsidR="00332369" w:rsidRDefault="00332369" w:rsidP="00332369">
      <w:r>
        <w:br w:type="page"/>
      </w:r>
    </w:p>
    <w:tbl>
      <w:tblPr>
        <w:tblW w:w="10008" w:type="dxa"/>
        <w:tblBorders>
          <w:top w:val="dashed" w:sz="2" w:space="0" w:color="C0C0C0"/>
          <w:left w:val="dashed" w:sz="2" w:space="0" w:color="C0C0C0"/>
          <w:bottom w:val="dashed" w:sz="2" w:space="0" w:color="C0C0C0"/>
          <w:right w:val="dashed" w:sz="2" w:space="0" w:color="C0C0C0"/>
          <w:insideH w:val="dashed" w:sz="2" w:space="0" w:color="C0C0C0"/>
          <w:insideV w:val="dashed" w:sz="2" w:space="0" w:color="C0C0C0"/>
        </w:tblBorders>
        <w:tblLook w:val="01E0" w:firstRow="1" w:lastRow="1" w:firstColumn="1" w:lastColumn="1" w:noHBand="0" w:noVBand="0"/>
      </w:tblPr>
      <w:tblGrid>
        <w:gridCol w:w="1728"/>
        <w:gridCol w:w="8280"/>
      </w:tblGrid>
      <w:tr w:rsidR="00332369" w:rsidRPr="000660F3" w14:paraId="44B22F57" w14:textId="77777777" w:rsidTr="00076691">
        <w:trPr>
          <w:trHeight w:val="369"/>
        </w:trPr>
        <w:tc>
          <w:tcPr>
            <w:tcW w:w="1728" w:type="dxa"/>
            <w:shd w:val="clear" w:color="auto" w:fill="auto"/>
          </w:tcPr>
          <w:p w14:paraId="4B1DC985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【实验编号】</w:t>
            </w:r>
          </w:p>
        </w:tc>
        <w:tc>
          <w:tcPr>
            <w:tcW w:w="8280" w:type="dxa"/>
            <w:shd w:val="clear" w:color="auto" w:fill="auto"/>
          </w:tcPr>
          <w:p w14:paraId="50C8DC24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2</w:t>
            </w:r>
          </w:p>
        </w:tc>
      </w:tr>
      <w:tr w:rsidR="00332369" w:rsidRPr="000660F3" w14:paraId="05772629" w14:textId="77777777" w:rsidTr="00076691">
        <w:tc>
          <w:tcPr>
            <w:tcW w:w="1728" w:type="dxa"/>
            <w:shd w:val="clear" w:color="auto" w:fill="auto"/>
          </w:tcPr>
          <w:p w14:paraId="02CEE36B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8280" w:type="dxa"/>
            <w:shd w:val="clear" w:color="auto" w:fill="auto"/>
          </w:tcPr>
          <w:p w14:paraId="55F725EF" w14:textId="77777777" w:rsidR="00332369" w:rsidRPr="00E5554C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E5554C">
              <w:rPr>
                <w:rFonts w:ascii="宋体" w:hAnsi="宋体" w:hint="eastAsia"/>
                <w:b/>
                <w:bCs/>
                <w:sz w:val="24"/>
                <w:szCs w:val="24"/>
              </w:rPr>
              <w:t>Reques</w:t>
            </w:r>
            <w:r w:rsidRPr="00E5554C">
              <w:rPr>
                <w:rFonts w:ascii="宋体" w:hAnsi="宋体"/>
                <w:b/>
                <w:bCs/>
                <w:sz w:val="24"/>
                <w:szCs w:val="24"/>
              </w:rPr>
              <w:t>t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对象的使用</w:t>
            </w:r>
            <w:r w:rsidRPr="00E5554C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 学时：2</w:t>
            </w:r>
          </w:p>
        </w:tc>
      </w:tr>
      <w:tr w:rsidR="00332369" w:rsidRPr="000660F3" w14:paraId="7F53E440" w14:textId="77777777" w:rsidTr="00076691">
        <w:trPr>
          <w:trHeight w:val="393"/>
        </w:trPr>
        <w:tc>
          <w:tcPr>
            <w:tcW w:w="10008" w:type="dxa"/>
            <w:gridSpan w:val="2"/>
            <w:shd w:val="clear" w:color="auto" w:fill="auto"/>
          </w:tcPr>
          <w:p w14:paraId="46FF9F54" w14:textId="77777777" w:rsidR="00332369" w:rsidRPr="000660F3" w:rsidRDefault="00332369" w:rsidP="00076691">
            <w:pPr>
              <w:pStyle w:val="ab"/>
              <w:ind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【实验目的】</w:t>
            </w:r>
          </w:p>
          <w:p w14:paraId="57902857" w14:textId="77777777" w:rsidR="00332369" w:rsidRPr="009F3904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9F3904">
              <w:rPr>
                <w:rFonts w:ascii="宋体" w:hAnsi="宋体" w:hint="eastAsia"/>
                <w:bCs/>
                <w:sz w:val="24"/>
                <w:szCs w:val="24"/>
              </w:rPr>
              <w:t>1）编写具有Request、response、session对象的程序实验。</w:t>
            </w:r>
          </w:p>
          <w:p w14:paraId="50686EBE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9F3904">
              <w:rPr>
                <w:rFonts w:ascii="宋体" w:hAnsi="宋体" w:hint="eastAsia"/>
                <w:bCs/>
                <w:sz w:val="24"/>
                <w:szCs w:val="24"/>
              </w:rPr>
              <w:t>2）</w:t>
            </w:r>
            <w:r w:rsidRPr="009F3904">
              <w:rPr>
                <w:rFonts w:ascii="宋体" w:hAnsi="宋体"/>
                <w:bCs/>
                <w:sz w:val="24"/>
                <w:szCs w:val="24"/>
              </w:rPr>
              <w:t>掌握</w:t>
            </w:r>
            <w:r w:rsidRPr="009F3904">
              <w:rPr>
                <w:rFonts w:ascii="宋体" w:hAnsi="宋体" w:hint="eastAsia"/>
                <w:bCs/>
                <w:sz w:val="24"/>
                <w:szCs w:val="24"/>
              </w:rPr>
              <w:t>怎样在JSP中使用内置的Request对象、怎样使用Response对象动态响应用户</w:t>
            </w:r>
          </w:p>
          <w:p w14:paraId="516D4065" w14:textId="77777777" w:rsidR="00332369" w:rsidRPr="00302134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9F3904">
              <w:rPr>
                <w:rFonts w:ascii="宋体" w:hAnsi="宋体" w:hint="eastAsia"/>
                <w:bCs/>
                <w:sz w:val="24"/>
                <w:szCs w:val="24"/>
              </w:rPr>
              <w:t>的请求、怎样使用Session对象存储和用户有关的数据</w:t>
            </w:r>
            <w:r w:rsidRPr="009F3904">
              <w:rPr>
                <w:rFonts w:ascii="宋体" w:hAnsi="宋体"/>
                <w:bCs/>
                <w:sz w:val="24"/>
                <w:szCs w:val="24"/>
              </w:rPr>
              <w:t>。</w:t>
            </w:r>
          </w:p>
          <w:p w14:paraId="674C4692" w14:textId="77777777" w:rsidR="00332369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【实验内容】</w:t>
            </w:r>
          </w:p>
          <w:p w14:paraId="743C2DBF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2E64AE">
              <w:rPr>
                <w:rFonts w:ascii="宋体" w:hAnsi="宋体" w:hint="eastAsia"/>
                <w:bCs/>
                <w:sz w:val="24"/>
                <w:szCs w:val="24"/>
              </w:rPr>
              <w:t>编写一个JSP页面，该页面提供一个表单，用户通过表单输入两个数和四则运算符号提交给该页面；编写两个JSP页面，一个页面提交数字给另一个页面，另一个页面使用response对象</w:t>
            </w:r>
            <w:proofErr w:type="gramStart"/>
            <w:r w:rsidRPr="002E64AE">
              <w:rPr>
                <w:rFonts w:ascii="宋体" w:hAnsi="宋体" w:hint="eastAsia"/>
                <w:bCs/>
                <w:sz w:val="24"/>
                <w:szCs w:val="24"/>
              </w:rPr>
              <w:t>作出</w:t>
            </w:r>
            <w:proofErr w:type="gramEnd"/>
            <w:r w:rsidRPr="002E64AE">
              <w:rPr>
                <w:rFonts w:ascii="宋体" w:hAnsi="宋体" w:hint="eastAsia"/>
                <w:bCs/>
                <w:sz w:val="24"/>
                <w:szCs w:val="24"/>
              </w:rPr>
              <w:t>动态响应</w:t>
            </w:r>
            <w:r w:rsidRPr="002E64AE">
              <w:rPr>
                <w:rFonts w:ascii="宋体" w:hAnsi="宋体"/>
                <w:bCs/>
                <w:sz w:val="24"/>
                <w:szCs w:val="24"/>
              </w:rPr>
              <w:t>。</w:t>
            </w:r>
          </w:p>
          <w:p w14:paraId="61450BA9" w14:textId="3388E258" w:rsidR="00306B7F" w:rsidRPr="000660F3" w:rsidRDefault="00306B7F" w:rsidP="00306B7F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关键代码</w:t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778535A3" w14:textId="77777777" w:rsidR="00306B7F" w:rsidRPr="00306B7F" w:rsidRDefault="00306B7F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43B3E901" w14:textId="7D936531" w:rsidR="00332369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【实验结果</w:t>
            </w:r>
            <w:r w:rsidR="00D81755">
              <w:rPr>
                <w:rFonts w:ascii="宋体" w:hAnsi="宋体" w:hint="eastAsia"/>
                <w:b/>
                <w:bCs/>
                <w:sz w:val="24"/>
                <w:szCs w:val="24"/>
              </w:rPr>
              <w:t>及说明</w:t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67FEA580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2F200D0C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7BA14E43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7644566D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36B477A1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6A454ACF" w14:textId="77777777" w:rsidR="00332369" w:rsidRPr="00E44AB1" w:rsidRDefault="00332369" w:rsidP="00D57EF4">
            <w:pPr>
              <w:pStyle w:val="a3"/>
              <w:ind w:firstLineChars="0" w:firstLine="0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50687185" w14:textId="77777777" w:rsidR="00332369" w:rsidRDefault="00332369" w:rsidP="00332369">
      <w:r>
        <w:br w:type="page"/>
      </w:r>
    </w:p>
    <w:tbl>
      <w:tblPr>
        <w:tblW w:w="10008" w:type="dxa"/>
        <w:tblBorders>
          <w:top w:val="dashed" w:sz="2" w:space="0" w:color="C0C0C0"/>
          <w:left w:val="dashed" w:sz="2" w:space="0" w:color="C0C0C0"/>
          <w:bottom w:val="dashed" w:sz="2" w:space="0" w:color="C0C0C0"/>
          <w:right w:val="dashed" w:sz="2" w:space="0" w:color="C0C0C0"/>
          <w:insideH w:val="dashed" w:sz="2" w:space="0" w:color="C0C0C0"/>
          <w:insideV w:val="dashed" w:sz="2" w:space="0" w:color="C0C0C0"/>
        </w:tblBorders>
        <w:tblLook w:val="01E0" w:firstRow="1" w:lastRow="1" w:firstColumn="1" w:lastColumn="1" w:noHBand="0" w:noVBand="0"/>
      </w:tblPr>
      <w:tblGrid>
        <w:gridCol w:w="1728"/>
        <w:gridCol w:w="8280"/>
      </w:tblGrid>
      <w:tr w:rsidR="00332369" w:rsidRPr="000660F3" w14:paraId="07EB554B" w14:textId="77777777" w:rsidTr="00076691">
        <w:trPr>
          <w:trHeight w:val="369"/>
        </w:trPr>
        <w:tc>
          <w:tcPr>
            <w:tcW w:w="1728" w:type="dxa"/>
            <w:shd w:val="clear" w:color="auto" w:fill="auto"/>
          </w:tcPr>
          <w:p w14:paraId="51D7E856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【实验编号】</w:t>
            </w:r>
          </w:p>
        </w:tc>
        <w:tc>
          <w:tcPr>
            <w:tcW w:w="8280" w:type="dxa"/>
            <w:shd w:val="clear" w:color="auto" w:fill="auto"/>
          </w:tcPr>
          <w:p w14:paraId="62F91018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3</w:t>
            </w:r>
          </w:p>
        </w:tc>
      </w:tr>
      <w:tr w:rsidR="00332369" w:rsidRPr="000660F3" w14:paraId="12289316" w14:textId="77777777" w:rsidTr="00076691">
        <w:tc>
          <w:tcPr>
            <w:tcW w:w="1728" w:type="dxa"/>
            <w:shd w:val="clear" w:color="auto" w:fill="auto"/>
          </w:tcPr>
          <w:p w14:paraId="6A33D94A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8280" w:type="dxa"/>
            <w:shd w:val="clear" w:color="auto" w:fill="auto"/>
          </w:tcPr>
          <w:p w14:paraId="6223CAD1" w14:textId="77777777" w:rsidR="00332369" w:rsidRPr="00E5554C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E5554C">
              <w:rPr>
                <w:rFonts w:ascii="宋体" w:hAnsi="宋体" w:cs="宋体"/>
                <w:b/>
              </w:rPr>
              <w:t>S</w:t>
            </w:r>
            <w:r w:rsidRPr="00E5554C">
              <w:rPr>
                <w:rFonts w:ascii="宋体" w:hAnsi="宋体" w:cs="宋体" w:hint="eastAsia"/>
                <w:b/>
              </w:rPr>
              <w:t>ervlet与JDBC的使用</w:t>
            </w:r>
            <w:r w:rsidRPr="00E5554C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 学时：2</w:t>
            </w:r>
          </w:p>
        </w:tc>
      </w:tr>
      <w:tr w:rsidR="00332369" w:rsidRPr="000660F3" w14:paraId="271883CB" w14:textId="77777777" w:rsidTr="00076691">
        <w:trPr>
          <w:trHeight w:val="393"/>
        </w:trPr>
        <w:tc>
          <w:tcPr>
            <w:tcW w:w="10008" w:type="dxa"/>
            <w:gridSpan w:val="2"/>
            <w:shd w:val="clear" w:color="auto" w:fill="auto"/>
          </w:tcPr>
          <w:p w14:paraId="399F80B2" w14:textId="77777777" w:rsidR="00332369" w:rsidRPr="000660F3" w:rsidRDefault="00332369" w:rsidP="00076691">
            <w:pPr>
              <w:pStyle w:val="ab"/>
              <w:ind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【实验目的】</w:t>
            </w:r>
          </w:p>
          <w:p w14:paraId="3718EE01" w14:textId="77777777" w:rsidR="00332369" w:rsidRPr="00302134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302134">
              <w:rPr>
                <w:rFonts w:ascii="宋体" w:hAnsi="宋体" w:hint="eastAsia"/>
                <w:bCs/>
                <w:sz w:val="24"/>
                <w:szCs w:val="24"/>
              </w:rPr>
              <w:t>1</w:t>
            </w:r>
            <w:r w:rsidRPr="00302134">
              <w:rPr>
                <w:rFonts w:ascii="宋体" w:hAnsi="宋体"/>
                <w:bCs/>
                <w:sz w:val="24"/>
                <w:szCs w:val="24"/>
              </w:rPr>
              <w:t>)</w:t>
            </w:r>
            <w:r w:rsidRPr="00302134">
              <w:rPr>
                <w:rFonts w:ascii="宋体" w:hAnsi="宋体" w:hint="eastAsia"/>
                <w:bCs/>
                <w:sz w:val="24"/>
                <w:szCs w:val="24"/>
              </w:rPr>
              <w:t>学习使用servlet，</w:t>
            </w:r>
          </w:p>
          <w:p w14:paraId="526F5ED3" w14:textId="77777777" w:rsidR="00332369" w:rsidRPr="00302134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302134">
              <w:rPr>
                <w:rFonts w:ascii="宋体" w:hAnsi="宋体"/>
                <w:bCs/>
                <w:sz w:val="24"/>
                <w:szCs w:val="24"/>
              </w:rPr>
              <w:t>2)</w:t>
            </w:r>
            <w:r w:rsidRPr="00302134">
              <w:rPr>
                <w:rFonts w:ascii="宋体" w:hAnsi="宋体" w:hint="eastAsia"/>
                <w:bCs/>
                <w:sz w:val="24"/>
                <w:szCs w:val="24"/>
              </w:rPr>
              <w:t>采用JDBC访问</w:t>
            </w:r>
            <w:proofErr w:type="spellStart"/>
            <w:r w:rsidRPr="00302134">
              <w:rPr>
                <w:rFonts w:ascii="宋体" w:hAnsi="宋体" w:hint="eastAsia"/>
                <w:bCs/>
                <w:sz w:val="24"/>
                <w:szCs w:val="24"/>
              </w:rPr>
              <w:t>mysql</w:t>
            </w:r>
            <w:proofErr w:type="spellEnd"/>
            <w:r w:rsidRPr="00302134">
              <w:rPr>
                <w:rFonts w:ascii="宋体" w:hAnsi="宋体" w:hint="eastAsia"/>
                <w:bCs/>
                <w:sz w:val="24"/>
                <w:szCs w:val="24"/>
              </w:rPr>
              <w:t>数据库，将程序部署在服务器上，观察程序的运行</w:t>
            </w:r>
            <w:r w:rsidRPr="00302134">
              <w:rPr>
                <w:rFonts w:ascii="宋体" w:hAnsi="宋体"/>
                <w:bCs/>
                <w:sz w:val="24"/>
                <w:szCs w:val="24"/>
              </w:rPr>
              <w:t>.</w:t>
            </w:r>
          </w:p>
          <w:p w14:paraId="1595A2EA" w14:textId="77777777" w:rsidR="00332369" w:rsidRPr="00302134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302134">
              <w:rPr>
                <w:rFonts w:ascii="宋体" w:hAnsi="宋体"/>
                <w:bCs/>
                <w:sz w:val="24"/>
                <w:szCs w:val="24"/>
              </w:rPr>
              <w:t>3)</w:t>
            </w:r>
            <w:r w:rsidRPr="00302134">
              <w:rPr>
                <w:rFonts w:ascii="宋体" w:hAnsi="宋体" w:hint="eastAsia"/>
                <w:bCs/>
                <w:sz w:val="24"/>
                <w:szCs w:val="24"/>
              </w:rPr>
              <w:t>掌握通过JDBC的方式实现对数据库表中数据的增删改。</w:t>
            </w:r>
          </w:p>
          <w:p w14:paraId="2897B1D1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【实验内容】</w:t>
            </w:r>
          </w:p>
          <w:p w14:paraId="5E8D6B5A" w14:textId="0FE9A12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将工程</w:t>
            </w:r>
            <w:proofErr w:type="spellStart"/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jdbc</w:t>
            </w:r>
            <w:proofErr w:type="spellEnd"/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导入</w:t>
            </w:r>
            <w:r w:rsidR="00306B7F">
              <w:rPr>
                <w:rFonts w:ascii="宋体" w:hAnsi="宋体" w:hint="eastAsia"/>
                <w:bCs/>
                <w:sz w:val="24"/>
                <w:szCs w:val="24"/>
              </w:rPr>
              <w:t>E</w:t>
            </w: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clipse开发环境，并部署到tomcat服务器；创建数据库和表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；</w:t>
            </w: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启动tomcat服务器，输入“</w:t>
            </w:r>
            <w:r w:rsidRPr="00F22BB9">
              <w:rPr>
                <w:rFonts w:ascii="宋体" w:hAnsi="宋体"/>
                <w:bCs/>
                <w:sz w:val="24"/>
                <w:szCs w:val="24"/>
              </w:rPr>
              <w:t>http://localhost:8080/jdbc</w:t>
            </w: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”运行程序，查看运行效果。</w:t>
            </w:r>
          </w:p>
          <w:p w14:paraId="734D9940" w14:textId="426914E0" w:rsidR="00306B7F" w:rsidRPr="000660F3" w:rsidRDefault="00306B7F" w:rsidP="00306B7F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关键代码</w:t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25601D37" w14:textId="77777777" w:rsidR="00306B7F" w:rsidRPr="00306B7F" w:rsidRDefault="00306B7F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725C4006" w14:textId="543BB571" w:rsidR="00332369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【实验结果</w:t>
            </w:r>
            <w:r w:rsidR="00D81755">
              <w:rPr>
                <w:rFonts w:ascii="宋体" w:hAnsi="宋体" w:hint="eastAsia"/>
                <w:b/>
                <w:bCs/>
                <w:sz w:val="24"/>
                <w:szCs w:val="24"/>
              </w:rPr>
              <w:t>及说明</w:t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58110856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2079A349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7579EB67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6148BDFC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3EAD5838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712B5994" w14:textId="77777777" w:rsidR="00332369" w:rsidRPr="00E44AB1" w:rsidRDefault="00332369" w:rsidP="00D57EF4">
            <w:pPr>
              <w:pStyle w:val="a3"/>
              <w:ind w:firstLineChars="0" w:firstLine="0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7284D47D" w14:textId="77777777" w:rsidR="00332369" w:rsidRDefault="00332369" w:rsidP="00332369">
      <w:r>
        <w:br w:type="page"/>
      </w:r>
    </w:p>
    <w:tbl>
      <w:tblPr>
        <w:tblW w:w="10008" w:type="dxa"/>
        <w:tblBorders>
          <w:top w:val="dashed" w:sz="2" w:space="0" w:color="C0C0C0"/>
          <w:left w:val="dashed" w:sz="2" w:space="0" w:color="C0C0C0"/>
          <w:bottom w:val="dashed" w:sz="2" w:space="0" w:color="C0C0C0"/>
          <w:right w:val="dashed" w:sz="2" w:space="0" w:color="C0C0C0"/>
          <w:insideH w:val="dashed" w:sz="2" w:space="0" w:color="C0C0C0"/>
          <w:insideV w:val="dashed" w:sz="2" w:space="0" w:color="C0C0C0"/>
        </w:tblBorders>
        <w:tblLook w:val="01E0" w:firstRow="1" w:lastRow="1" w:firstColumn="1" w:lastColumn="1" w:noHBand="0" w:noVBand="0"/>
      </w:tblPr>
      <w:tblGrid>
        <w:gridCol w:w="1728"/>
        <w:gridCol w:w="8280"/>
      </w:tblGrid>
      <w:tr w:rsidR="00332369" w:rsidRPr="000660F3" w14:paraId="5290A472" w14:textId="77777777" w:rsidTr="00076691">
        <w:trPr>
          <w:trHeight w:val="369"/>
        </w:trPr>
        <w:tc>
          <w:tcPr>
            <w:tcW w:w="1728" w:type="dxa"/>
            <w:shd w:val="clear" w:color="auto" w:fill="auto"/>
          </w:tcPr>
          <w:p w14:paraId="6CD8C621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【实验编号】</w:t>
            </w:r>
          </w:p>
        </w:tc>
        <w:tc>
          <w:tcPr>
            <w:tcW w:w="8280" w:type="dxa"/>
            <w:shd w:val="clear" w:color="auto" w:fill="auto"/>
          </w:tcPr>
          <w:p w14:paraId="5335D09B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4</w:t>
            </w:r>
          </w:p>
        </w:tc>
      </w:tr>
      <w:tr w:rsidR="00332369" w:rsidRPr="000660F3" w14:paraId="13C16128" w14:textId="77777777" w:rsidTr="00076691">
        <w:tc>
          <w:tcPr>
            <w:tcW w:w="1728" w:type="dxa"/>
            <w:shd w:val="clear" w:color="auto" w:fill="auto"/>
          </w:tcPr>
          <w:p w14:paraId="120196F6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8280" w:type="dxa"/>
            <w:shd w:val="clear" w:color="auto" w:fill="auto"/>
          </w:tcPr>
          <w:p w14:paraId="62092445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DB4DA2">
              <w:rPr>
                <w:rFonts w:ascii="宋体" w:hAnsi="宋体" w:hint="eastAsia"/>
                <w:b/>
                <w:bCs/>
                <w:sz w:val="24"/>
                <w:szCs w:val="24"/>
              </w:rPr>
              <w:t>SSH框架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 学时：2</w:t>
            </w:r>
          </w:p>
        </w:tc>
      </w:tr>
      <w:tr w:rsidR="00332369" w:rsidRPr="000660F3" w14:paraId="4EA3B659" w14:textId="77777777" w:rsidTr="00076691">
        <w:trPr>
          <w:trHeight w:val="393"/>
        </w:trPr>
        <w:tc>
          <w:tcPr>
            <w:tcW w:w="10008" w:type="dxa"/>
            <w:gridSpan w:val="2"/>
            <w:shd w:val="clear" w:color="auto" w:fill="auto"/>
          </w:tcPr>
          <w:p w14:paraId="7CB8F932" w14:textId="77777777" w:rsidR="00332369" w:rsidRPr="000660F3" w:rsidRDefault="00332369" w:rsidP="00076691">
            <w:pPr>
              <w:pStyle w:val="ab"/>
              <w:ind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【实验目的】</w:t>
            </w:r>
          </w:p>
          <w:p w14:paraId="5F3CDFCF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1）</w:t>
            </w:r>
            <w:r w:rsidRPr="00DB4DA2">
              <w:rPr>
                <w:rFonts w:ascii="宋体" w:hAnsi="宋体" w:hint="eastAsia"/>
                <w:bCs/>
                <w:sz w:val="24"/>
                <w:szCs w:val="24"/>
              </w:rPr>
              <w:t>熟悉SSH，并掌握基本的配置；</w:t>
            </w:r>
          </w:p>
          <w:p w14:paraId="3D62F0BA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2）</w:t>
            </w:r>
            <w:r w:rsidRPr="00DB4DA2">
              <w:rPr>
                <w:rFonts w:ascii="宋体" w:hAnsi="宋体" w:hint="eastAsia"/>
                <w:bCs/>
                <w:sz w:val="24"/>
                <w:szCs w:val="24"/>
              </w:rPr>
              <w:t>使用SSH框架，尝试编写一个简单的小程序</w:t>
            </w:r>
          </w:p>
          <w:p w14:paraId="17B9D1F6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【实验内容】</w:t>
            </w:r>
          </w:p>
          <w:p w14:paraId="4EB87B4B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将工程导入eclipse开发环境，并部署到tomcat服务器；创建数据库和表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；</w:t>
            </w: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启动tomcat服务器，输入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程序运行网址</w:t>
            </w: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，查看运行效果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；</w:t>
            </w: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增加address列，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按照</w:t>
            </w:r>
            <w:proofErr w:type="spellStart"/>
            <w:r>
              <w:rPr>
                <w:rFonts w:ascii="宋体" w:hAnsi="宋体" w:hint="eastAsia"/>
                <w:bCs/>
                <w:sz w:val="24"/>
                <w:szCs w:val="24"/>
              </w:rPr>
              <w:t>ssh</w:t>
            </w:r>
            <w:proofErr w:type="spellEnd"/>
            <w:r>
              <w:rPr>
                <w:rFonts w:ascii="宋体" w:hAnsi="宋体" w:hint="eastAsia"/>
                <w:bCs/>
                <w:sz w:val="24"/>
                <w:szCs w:val="24"/>
              </w:rPr>
              <w:t>框架标准编写程序，</w:t>
            </w: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然后再运行程序，查看运行结果</w:t>
            </w:r>
          </w:p>
          <w:p w14:paraId="027AA0C6" w14:textId="1C0E60F6" w:rsidR="00306B7F" w:rsidRPr="000660F3" w:rsidRDefault="00306B7F" w:rsidP="00306B7F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关键代码</w:t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5452AB18" w14:textId="77777777" w:rsidR="00306B7F" w:rsidRPr="00306B7F" w:rsidRDefault="00306B7F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165EDD8A" w14:textId="2DB9C291" w:rsidR="00332369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【实验结果</w:t>
            </w:r>
            <w:r w:rsidR="00D81755">
              <w:rPr>
                <w:rFonts w:ascii="宋体" w:hAnsi="宋体" w:hint="eastAsia"/>
                <w:b/>
                <w:bCs/>
                <w:sz w:val="24"/>
                <w:szCs w:val="24"/>
              </w:rPr>
              <w:t>及说明</w:t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5065C32F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6AFDC9EC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2538597F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7DCE333A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6A902CF5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494DF458" w14:textId="77777777" w:rsidR="00332369" w:rsidRPr="00501D4C" w:rsidRDefault="00332369" w:rsidP="00D57EF4">
            <w:pPr>
              <w:pStyle w:val="a3"/>
              <w:ind w:firstLineChars="0" w:firstLine="0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79976120" w14:textId="77777777" w:rsidR="00332369" w:rsidRPr="009851C6" w:rsidRDefault="00332369" w:rsidP="00332369"/>
    <w:sectPr w:rsidR="00332369" w:rsidRPr="009851C6" w:rsidSect="00E73DD9">
      <w:headerReference w:type="default" r:id="rId10"/>
      <w:footerReference w:type="default" r:id="rId11"/>
      <w:pgSz w:w="11907" w:h="16840" w:code="9"/>
      <w:pgMar w:top="873" w:right="851" w:bottom="873" w:left="1134" w:header="851" w:footer="68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88195" w14:textId="77777777" w:rsidR="006E2258" w:rsidRDefault="006E2258" w:rsidP="008C34AD">
      <w:pPr>
        <w:pStyle w:val="a6"/>
        <w:ind w:firstLine="420"/>
      </w:pPr>
      <w:r>
        <w:separator/>
      </w:r>
    </w:p>
  </w:endnote>
  <w:endnote w:type="continuationSeparator" w:id="0">
    <w:p w14:paraId="11B9B073" w14:textId="77777777" w:rsidR="006E2258" w:rsidRDefault="006E2258" w:rsidP="008C34AD">
      <w:pPr>
        <w:pStyle w:val="a6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启体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5965E" w14:textId="767145D3" w:rsidR="00A92C4D" w:rsidRDefault="00A92C4D" w:rsidP="001F675A">
    <w:pPr>
      <w:pStyle w:val="a9"/>
      <w:ind w:firstLineChars="200" w:firstLine="352"/>
    </w:pPr>
    <w:r>
      <w:rPr>
        <w:rFonts w:hint="eastAsia"/>
      </w:rPr>
      <w:t>东北大学秦皇岛分校计算机与通信工程学院</w:t>
    </w:r>
    <w:r>
      <w:rPr>
        <w:rFonts w:hint="eastAsia"/>
      </w:rPr>
      <w:t xml:space="preserve">                  </w:t>
    </w:r>
    <w:r>
      <w:rPr>
        <w:rFonts w:hint="eastAsia"/>
      </w:rPr>
      <w:t>第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7230A2">
      <w:rPr>
        <w:rStyle w:val="aa"/>
        <w:noProof/>
      </w:rPr>
      <w:t>4</w:t>
    </w:r>
    <w:r>
      <w:rPr>
        <w:rStyle w:val="aa"/>
      </w:rPr>
      <w:fldChar w:fldCharType="end"/>
    </w:r>
    <w:r>
      <w:rPr>
        <w:rStyle w:val="aa"/>
        <w:rFonts w:hint="eastAsia"/>
      </w:rPr>
      <w:t>页</w:t>
    </w:r>
    <w:r>
      <w:rPr>
        <w:rStyle w:val="aa"/>
        <w:rFonts w:hint="eastAsia"/>
      </w:rPr>
      <w:t xml:space="preserve">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F1CED" w14:textId="77777777" w:rsidR="006E2258" w:rsidRDefault="006E2258" w:rsidP="008C34AD">
      <w:pPr>
        <w:pStyle w:val="a6"/>
        <w:ind w:firstLine="420"/>
      </w:pPr>
      <w:r>
        <w:separator/>
      </w:r>
    </w:p>
  </w:footnote>
  <w:footnote w:type="continuationSeparator" w:id="0">
    <w:p w14:paraId="0DDC16B7" w14:textId="77777777" w:rsidR="006E2258" w:rsidRDefault="006E2258" w:rsidP="008C34AD">
      <w:pPr>
        <w:pStyle w:val="a6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45972" w14:textId="77777777" w:rsidR="00A92C4D" w:rsidRDefault="00A92C4D" w:rsidP="00345A95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06DB4" w14:textId="65411D16" w:rsidR="00A92C4D" w:rsidRPr="005829B5" w:rsidRDefault="00332369" w:rsidP="00B377D7">
    <w:pPr>
      <w:pStyle w:val="a9"/>
      <w:ind w:firstLine="420"/>
      <w:rPr>
        <w:sz w:val="21"/>
        <w:szCs w:val="21"/>
      </w:rPr>
    </w:pPr>
    <w:r>
      <w:rPr>
        <w:noProof/>
        <w:sz w:val="21"/>
        <w:szCs w:val="21"/>
        <w:lang w:bidi="ar-SA"/>
      </w:rPr>
      <mc:AlternateContent>
        <mc:Choice Requires="wpc">
          <w:drawing>
            <wp:anchor distT="0" distB="0" distL="114300" distR="114300" simplePos="0" relativeHeight="251654656" behindDoc="0" locked="0" layoutInCell="1" allowOverlap="1" wp14:anchorId="0F962174" wp14:editId="0E05CC0E">
              <wp:simplePos x="0" y="0"/>
              <wp:positionH relativeFrom="column">
                <wp:posOffset>0</wp:posOffset>
              </wp:positionH>
              <wp:positionV relativeFrom="paragraph">
                <wp:posOffset>-85090</wp:posOffset>
              </wp:positionV>
              <wp:extent cx="183515" cy="240665"/>
              <wp:effectExtent l="0" t="0" r="0" b="0"/>
              <wp:wrapNone/>
              <wp:docPr id="6" name="画布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DE0354" id="画布 5" o:spid="_x0000_s1026" editas="canvas" style="position:absolute;left:0;text-align:left;margin-left:0;margin-top:-6.7pt;width:14.45pt;height:18.95pt;z-index:251654656" coordsize="183515,2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HRoQobfAAAABgEAAA8AAABkcnMv&#10;ZG93bnJldi54bWxMj0FLw0AQhe+C/2EZwYu0m7RpiTGbIoIgggdbhR43yZiN7s6G7KaN/97xpKfh&#10;8R7vfVPuZmfFCcfQe1KQLhMQSI1ve+oUvB0eFzmIEDW12npCBd8YYFddXpS6aP2ZXvG0j53gEgqF&#10;VmBiHAopQ2PQ6bD0AxJ7H350OrIcO9mO+szlzspVkmyl0z3xgtEDPhhsvvaTU/DcbG8+03o6uvzl&#10;3aw39vgUD5lS11fz/R2IiHP8C8MvPqNDxUy1n6gNwirgR6KCRbrOQLC9ym9B1HyzDciqlP/xqx8A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dGhCht8AAAAG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83515;height:240665;visibility:visible;mso-wrap-style:square">
                <v:fill o:detectmouseclick="t"/>
                <v:path o:connecttype="none"/>
              </v:shape>
            </v:group>
          </w:pict>
        </mc:Fallback>
      </mc:AlternateContent>
    </w:r>
    <w:r>
      <w:rPr>
        <w:sz w:val="21"/>
        <w:szCs w:val="21"/>
      </w:rPr>
      <w:t>W</w:t>
    </w:r>
    <w:r>
      <w:rPr>
        <w:rFonts w:hint="eastAsia"/>
        <w:sz w:val="21"/>
        <w:szCs w:val="21"/>
      </w:rPr>
      <w:t>eb</w:t>
    </w:r>
    <w:r>
      <w:rPr>
        <w:rFonts w:hint="eastAsia"/>
        <w:sz w:val="21"/>
        <w:szCs w:val="21"/>
      </w:rPr>
      <w:t>开发与应用</w:t>
    </w:r>
    <w:r w:rsidR="00A92C4D" w:rsidRPr="005829B5">
      <w:rPr>
        <w:rFonts w:hint="eastAsia"/>
        <w:sz w:val="21"/>
        <w:szCs w:val="21"/>
      </w:rPr>
      <w:t xml:space="preserve">  </w:t>
    </w:r>
    <w:r w:rsidR="00A92C4D">
      <w:rPr>
        <w:rFonts w:hint="eastAsia"/>
        <w:sz w:val="21"/>
        <w:szCs w:val="21"/>
      </w:rPr>
      <w:t xml:space="preserve">        </w:t>
    </w:r>
    <w:r w:rsidR="00A92C4D" w:rsidRPr="005829B5">
      <w:rPr>
        <w:rFonts w:ascii="黑体" w:eastAsia="黑体" w:hint="eastAsia"/>
        <w:b/>
        <w:sz w:val="21"/>
        <w:szCs w:val="21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D2037"/>
    <w:multiLevelType w:val="hybridMultilevel"/>
    <w:tmpl w:val="1FD2FCC2"/>
    <w:lvl w:ilvl="0" w:tplc="C2D88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8D"/>
    <w:rsid w:val="000117FC"/>
    <w:rsid w:val="00051EF9"/>
    <w:rsid w:val="00060FBE"/>
    <w:rsid w:val="0008701D"/>
    <w:rsid w:val="00092CB6"/>
    <w:rsid w:val="000C5976"/>
    <w:rsid w:val="000D4316"/>
    <w:rsid w:val="000D7845"/>
    <w:rsid w:val="000E56F6"/>
    <w:rsid w:val="00130399"/>
    <w:rsid w:val="00146738"/>
    <w:rsid w:val="001657D9"/>
    <w:rsid w:val="00191E52"/>
    <w:rsid w:val="001A17EC"/>
    <w:rsid w:val="001C0A8D"/>
    <w:rsid w:val="001F0EC5"/>
    <w:rsid w:val="001F2D82"/>
    <w:rsid w:val="001F4C2B"/>
    <w:rsid w:val="001F675A"/>
    <w:rsid w:val="00205E34"/>
    <w:rsid w:val="00210F75"/>
    <w:rsid w:val="00213C25"/>
    <w:rsid w:val="00217119"/>
    <w:rsid w:val="00225360"/>
    <w:rsid w:val="002358BC"/>
    <w:rsid w:val="00263E54"/>
    <w:rsid w:val="00277732"/>
    <w:rsid w:val="002934D1"/>
    <w:rsid w:val="00294FC3"/>
    <w:rsid w:val="002A2A1F"/>
    <w:rsid w:val="002A6B37"/>
    <w:rsid w:val="002B387D"/>
    <w:rsid w:val="002B65BE"/>
    <w:rsid w:val="002D4954"/>
    <w:rsid w:val="002F70B8"/>
    <w:rsid w:val="00300326"/>
    <w:rsid w:val="00300893"/>
    <w:rsid w:val="003047BD"/>
    <w:rsid w:val="00306B7F"/>
    <w:rsid w:val="00332369"/>
    <w:rsid w:val="00335C01"/>
    <w:rsid w:val="00335DCB"/>
    <w:rsid w:val="0034436D"/>
    <w:rsid w:val="00345A95"/>
    <w:rsid w:val="0034729F"/>
    <w:rsid w:val="00351449"/>
    <w:rsid w:val="003638FE"/>
    <w:rsid w:val="0037005A"/>
    <w:rsid w:val="0038669E"/>
    <w:rsid w:val="0039268D"/>
    <w:rsid w:val="003A45B8"/>
    <w:rsid w:val="003A5FA5"/>
    <w:rsid w:val="003B6A3A"/>
    <w:rsid w:val="003B7C72"/>
    <w:rsid w:val="003E5176"/>
    <w:rsid w:val="00400DFF"/>
    <w:rsid w:val="004262E5"/>
    <w:rsid w:val="0042794B"/>
    <w:rsid w:val="00452F2D"/>
    <w:rsid w:val="00476D2B"/>
    <w:rsid w:val="004A614B"/>
    <w:rsid w:val="004B202D"/>
    <w:rsid w:val="004C3A2D"/>
    <w:rsid w:val="004F7522"/>
    <w:rsid w:val="00503E32"/>
    <w:rsid w:val="005355CE"/>
    <w:rsid w:val="00536586"/>
    <w:rsid w:val="0055235F"/>
    <w:rsid w:val="005829B5"/>
    <w:rsid w:val="005A5AFE"/>
    <w:rsid w:val="005B7845"/>
    <w:rsid w:val="005B7DA2"/>
    <w:rsid w:val="005E1395"/>
    <w:rsid w:val="0060024A"/>
    <w:rsid w:val="0060475A"/>
    <w:rsid w:val="006100B1"/>
    <w:rsid w:val="00621435"/>
    <w:rsid w:val="00621849"/>
    <w:rsid w:val="006622D0"/>
    <w:rsid w:val="006624AF"/>
    <w:rsid w:val="00676F46"/>
    <w:rsid w:val="006913F3"/>
    <w:rsid w:val="006B525E"/>
    <w:rsid w:val="006D527E"/>
    <w:rsid w:val="006E0C82"/>
    <w:rsid w:val="006E2258"/>
    <w:rsid w:val="006E48E1"/>
    <w:rsid w:val="006F0192"/>
    <w:rsid w:val="00705C68"/>
    <w:rsid w:val="00721844"/>
    <w:rsid w:val="007230A2"/>
    <w:rsid w:val="00743708"/>
    <w:rsid w:val="0075080D"/>
    <w:rsid w:val="00774F4E"/>
    <w:rsid w:val="007A3065"/>
    <w:rsid w:val="007A576B"/>
    <w:rsid w:val="007B036B"/>
    <w:rsid w:val="007B427D"/>
    <w:rsid w:val="007C0E94"/>
    <w:rsid w:val="007D4A5C"/>
    <w:rsid w:val="007D6BB3"/>
    <w:rsid w:val="007E05CE"/>
    <w:rsid w:val="007E694D"/>
    <w:rsid w:val="00810275"/>
    <w:rsid w:val="00826DD3"/>
    <w:rsid w:val="00827CBB"/>
    <w:rsid w:val="00845A8D"/>
    <w:rsid w:val="008460C1"/>
    <w:rsid w:val="00862BB8"/>
    <w:rsid w:val="008709E6"/>
    <w:rsid w:val="00877029"/>
    <w:rsid w:val="0088668D"/>
    <w:rsid w:val="00887B72"/>
    <w:rsid w:val="0089079C"/>
    <w:rsid w:val="008B2457"/>
    <w:rsid w:val="008B2E8F"/>
    <w:rsid w:val="008C34AD"/>
    <w:rsid w:val="008D437E"/>
    <w:rsid w:val="008F1DEB"/>
    <w:rsid w:val="009110CC"/>
    <w:rsid w:val="00914AF7"/>
    <w:rsid w:val="00917F23"/>
    <w:rsid w:val="00920530"/>
    <w:rsid w:val="00924E2F"/>
    <w:rsid w:val="00943C01"/>
    <w:rsid w:val="009602FF"/>
    <w:rsid w:val="009629AD"/>
    <w:rsid w:val="00965409"/>
    <w:rsid w:val="00974CA0"/>
    <w:rsid w:val="009764C5"/>
    <w:rsid w:val="009907A3"/>
    <w:rsid w:val="00996CCB"/>
    <w:rsid w:val="009A4079"/>
    <w:rsid w:val="009A7E3C"/>
    <w:rsid w:val="009C61B5"/>
    <w:rsid w:val="009E0934"/>
    <w:rsid w:val="009E6D99"/>
    <w:rsid w:val="009F5099"/>
    <w:rsid w:val="009F6D9E"/>
    <w:rsid w:val="00A07B11"/>
    <w:rsid w:val="00A109AA"/>
    <w:rsid w:val="00A11C04"/>
    <w:rsid w:val="00A15B39"/>
    <w:rsid w:val="00A17727"/>
    <w:rsid w:val="00A227C7"/>
    <w:rsid w:val="00A24C54"/>
    <w:rsid w:val="00A27FC1"/>
    <w:rsid w:val="00A67345"/>
    <w:rsid w:val="00A7145B"/>
    <w:rsid w:val="00A85852"/>
    <w:rsid w:val="00A92C4D"/>
    <w:rsid w:val="00A96472"/>
    <w:rsid w:val="00AA77CC"/>
    <w:rsid w:val="00AB5BC5"/>
    <w:rsid w:val="00AC0631"/>
    <w:rsid w:val="00AC0E0D"/>
    <w:rsid w:val="00B34E48"/>
    <w:rsid w:val="00B377D7"/>
    <w:rsid w:val="00B532E6"/>
    <w:rsid w:val="00B5697E"/>
    <w:rsid w:val="00B6379D"/>
    <w:rsid w:val="00B77C0F"/>
    <w:rsid w:val="00B849B2"/>
    <w:rsid w:val="00B91E83"/>
    <w:rsid w:val="00B92A2B"/>
    <w:rsid w:val="00BA069E"/>
    <w:rsid w:val="00BC0200"/>
    <w:rsid w:val="00BC7E50"/>
    <w:rsid w:val="00BD2B73"/>
    <w:rsid w:val="00BF4A00"/>
    <w:rsid w:val="00BF7857"/>
    <w:rsid w:val="00C031E1"/>
    <w:rsid w:val="00C05274"/>
    <w:rsid w:val="00C300C3"/>
    <w:rsid w:val="00C4318A"/>
    <w:rsid w:val="00CD10EC"/>
    <w:rsid w:val="00CD5DDE"/>
    <w:rsid w:val="00CF6271"/>
    <w:rsid w:val="00D039C2"/>
    <w:rsid w:val="00D10ECB"/>
    <w:rsid w:val="00D21F6D"/>
    <w:rsid w:val="00D32875"/>
    <w:rsid w:val="00D35A55"/>
    <w:rsid w:val="00D413CC"/>
    <w:rsid w:val="00D475CD"/>
    <w:rsid w:val="00D57EF4"/>
    <w:rsid w:val="00D61D26"/>
    <w:rsid w:val="00D6216B"/>
    <w:rsid w:val="00D716E3"/>
    <w:rsid w:val="00D734C2"/>
    <w:rsid w:val="00D81755"/>
    <w:rsid w:val="00D960A7"/>
    <w:rsid w:val="00D977E0"/>
    <w:rsid w:val="00DB57D6"/>
    <w:rsid w:val="00DD0AE0"/>
    <w:rsid w:val="00E06BD3"/>
    <w:rsid w:val="00E14F44"/>
    <w:rsid w:val="00E263F2"/>
    <w:rsid w:val="00E73DD9"/>
    <w:rsid w:val="00EA02C4"/>
    <w:rsid w:val="00EA56D1"/>
    <w:rsid w:val="00EA639F"/>
    <w:rsid w:val="00EC07D3"/>
    <w:rsid w:val="00EC7BED"/>
    <w:rsid w:val="00ED4138"/>
    <w:rsid w:val="00EF2A32"/>
    <w:rsid w:val="00EF63B5"/>
    <w:rsid w:val="00F02F5E"/>
    <w:rsid w:val="00F13CF2"/>
    <w:rsid w:val="00F474EF"/>
    <w:rsid w:val="00F63D58"/>
    <w:rsid w:val="00F659F3"/>
    <w:rsid w:val="00F74565"/>
    <w:rsid w:val="00F83B9A"/>
    <w:rsid w:val="00F863EF"/>
    <w:rsid w:val="00F91419"/>
    <w:rsid w:val="00F930FF"/>
    <w:rsid w:val="00F9745D"/>
    <w:rsid w:val="00FB0E14"/>
    <w:rsid w:val="00FB139F"/>
    <w:rsid w:val="00FB62FE"/>
    <w:rsid w:val="00FE358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B81CBB"/>
  <w15:docId w15:val="{B896AFA8-0F5D-499F-9043-9FD1C1D1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B7F"/>
    <w:pPr>
      <w:tabs>
        <w:tab w:val="right" w:pos="8640"/>
      </w:tabs>
      <w:jc w:val="both"/>
    </w:pPr>
    <w:rPr>
      <w:rFonts w:ascii="Garamond" w:hAnsi="Garamond"/>
      <w:spacing w:val="-2"/>
      <w:sz w:val="24"/>
      <w:lang w:bidi="he-IL"/>
    </w:rPr>
  </w:style>
  <w:style w:type="paragraph" w:styleId="2">
    <w:name w:val="heading 2"/>
    <w:basedOn w:val="a"/>
    <w:next w:val="a"/>
    <w:qFormat/>
    <w:rsid w:val="00191E5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4316"/>
    <w:pPr>
      <w:snapToGrid w:val="0"/>
      <w:ind w:firstLineChars="200" w:firstLine="200"/>
    </w:pPr>
    <w:rPr>
      <w:rFonts w:ascii="Courier New" w:hAnsi="Courier New"/>
      <w:sz w:val="21"/>
      <w:szCs w:val="21"/>
    </w:rPr>
  </w:style>
  <w:style w:type="paragraph" w:styleId="a5">
    <w:name w:val="Date"/>
    <w:basedOn w:val="a3"/>
    <w:rsid w:val="00DD0AE0"/>
    <w:pPr>
      <w:spacing w:after="560"/>
      <w:jc w:val="center"/>
    </w:pPr>
  </w:style>
  <w:style w:type="paragraph" w:customStyle="1" w:styleId="a6">
    <w:name w:val="作者"/>
    <w:basedOn w:val="a3"/>
    <w:autoRedefine/>
    <w:rsid w:val="0060475A"/>
    <w:pPr>
      <w:spacing w:line="480" w:lineRule="auto"/>
    </w:pPr>
    <w:rPr>
      <w:rFonts w:ascii="Times New Roman" w:eastAsia="黑体" w:hAnsi="Times New Roman"/>
      <w:bCs/>
      <w:szCs w:val="24"/>
    </w:rPr>
  </w:style>
  <w:style w:type="table" w:styleId="a7">
    <w:name w:val="Table Grid"/>
    <w:basedOn w:val="a1"/>
    <w:rsid w:val="00DD0AE0"/>
    <w:pPr>
      <w:tabs>
        <w:tab w:val="right" w:pos="864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810275"/>
    <w:pPr>
      <w:pBdr>
        <w:bottom w:val="single" w:sz="6" w:space="1" w:color="auto"/>
      </w:pBdr>
      <w:tabs>
        <w:tab w:val="clear" w:pos="864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810275"/>
    <w:pPr>
      <w:tabs>
        <w:tab w:val="clear" w:pos="864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5829B5"/>
  </w:style>
  <w:style w:type="paragraph" w:styleId="ab">
    <w:name w:val="Normal Indent"/>
    <w:basedOn w:val="a"/>
    <w:rsid w:val="00A227C7"/>
    <w:pPr>
      <w:widowControl w:val="0"/>
      <w:tabs>
        <w:tab w:val="clear" w:pos="8640"/>
      </w:tabs>
      <w:ind w:firstLine="420"/>
    </w:pPr>
    <w:rPr>
      <w:rFonts w:ascii="Times New Roman" w:hAnsi="Times New Roman"/>
      <w:spacing w:val="0"/>
      <w:kern w:val="2"/>
      <w:sz w:val="21"/>
      <w:lang w:bidi="ar-SA"/>
    </w:rPr>
  </w:style>
  <w:style w:type="paragraph" w:styleId="ac">
    <w:name w:val="Balloon Text"/>
    <w:basedOn w:val="a"/>
    <w:link w:val="ad"/>
    <w:rsid w:val="002D4954"/>
    <w:rPr>
      <w:sz w:val="18"/>
      <w:szCs w:val="18"/>
    </w:rPr>
  </w:style>
  <w:style w:type="character" w:customStyle="1" w:styleId="ad">
    <w:name w:val="批注框文本 字符"/>
    <w:basedOn w:val="a0"/>
    <w:link w:val="ac"/>
    <w:rsid w:val="002D4954"/>
    <w:rPr>
      <w:rFonts w:ascii="Garamond" w:hAnsi="Garamond"/>
      <w:spacing w:val="-2"/>
      <w:sz w:val="18"/>
      <w:szCs w:val="18"/>
      <w:lang w:bidi="he-IL"/>
    </w:rPr>
  </w:style>
  <w:style w:type="character" w:customStyle="1" w:styleId="a4">
    <w:name w:val="正文文本 字符"/>
    <w:basedOn w:val="a0"/>
    <w:link w:val="a3"/>
    <w:rsid w:val="00332369"/>
    <w:rPr>
      <w:rFonts w:ascii="Courier New" w:hAnsi="Courier New"/>
      <w:spacing w:val="-2"/>
      <w:sz w:val="21"/>
      <w:szCs w:val="21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3454;&#39564;\network\network2008\&#32593;&#32476;&#23454;&#39564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138AC-2DDE-4E10-A073-C526A984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网络实验报告</Template>
  <TotalTime>0</TotalTime>
  <Pages>5</Pages>
  <Words>155</Words>
  <Characters>887</Characters>
  <Application>Microsoft Office Word</Application>
  <DocSecurity>0</DocSecurity>
  <Lines>7</Lines>
  <Paragraphs>2</Paragraphs>
  <ScaleCrop>false</ScaleCrop>
  <Company>东北大学秦皇岛分校计算机系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计算机网络技术实验报告</dc:title>
  <dc:creator>雨林木风</dc:creator>
  <cp:lastModifiedBy>Windows 10</cp:lastModifiedBy>
  <cp:revision>2</cp:revision>
  <cp:lastPrinted>1899-12-31T16:00:00Z</cp:lastPrinted>
  <dcterms:created xsi:type="dcterms:W3CDTF">2024-05-11T08:54:00Z</dcterms:created>
  <dcterms:modified xsi:type="dcterms:W3CDTF">2024-05-11T08:54:00Z</dcterms:modified>
</cp:coreProperties>
</file>